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84" w:rsidRPr="00034235" w:rsidRDefault="00034235" w:rsidP="00034235">
      <w:pPr>
        <w:spacing w:line="312" w:lineRule="auto"/>
        <w:ind w:firstLineChars="200" w:firstLine="803"/>
        <w:rPr>
          <w:rFonts w:ascii="Consolas" w:eastAsia="黑体" w:hAnsi="Consolas" w:cs="Consolas"/>
          <w:b/>
          <w:sz w:val="40"/>
        </w:rPr>
      </w:pPr>
      <w:r w:rsidRPr="00034235">
        <w:rPr>
          <w:rFonts w:ascii="Consolas" w:eastAsia="黑体" w:hAnsi="Consolas" w:cs="Consolas" w:hint="eastAsia"/>
          <w:b/>
          <w:sz w:val="40"/>
        </w:rPr>
        <w:t>AndroidUI</w:t>
      </w:r>
      <w:r w:rsidRPr="00034235">
        <w:rPr>
          <w:rFonts w:ascii="Consolas" w:eastAsia="黑体" w:hAnsi="Consolas" w:cs="Consolas" w:hint="eastAsia"/>
          <w:b/>
          <w:sz w:val="40"/>
        </w:rPr>
        <w:t>设计技巧</w:t>
      </w:r>
    </w:p>
    <w:p w:rsidR="004973BC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16524" w:rsidRDefault="00416524" w:rsidP="0041652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、页面设计</w:t>
      </w:r>
    </w:p>
    <w:p w:rsidR="00416524" w:rsidRPr="00B052BA" w:rsidRDefault="00416524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75256" w:rsidRDefault="001F0384" w:rsidP="00416524">
      <w:pPr>
        <w:pStyle w:val="2"/>
      </w:pPr>
      <w:r>
        <w:rPr>
          <w:rFonts w:hint="eastAsia"/>
        </w:rPr>
        <w:t>1</w:t>
      </w:r>
      <w:r w:rsidR="00363FF2">
        <w:rPr>
          <w:rFonts w:hint="eastAsia"/>
        </w:rPr>
        <w:t>.</w:t>
      </w:r>
      <w:r w:rsidR="00416524">
        <w:rPr>
          <w:rFonts w:hint="eastAsia"/>
        </w:rPr>
        <w:t>1</w:t>
      </w:r>
      <w:r>
        <w:rPr>
          <w:rFonts w:hint="eastAsia"/>
        </w:rPr>
        <w:t>、</w:t>
      </w:r>
      <w:r w:rsidR="00D75256">
        <w:rPr>
          <w:rFonts w:hint="eastAsia"/>
        </w:rPr>
        <w:t>TabHost</w:t>
      </w:r>
      <w:r w:rsidR="00D75256">
        <w:rPr>
          <w:rFonts w:hint="eastAsia"/>
        </w:rPr>
        <w:t>以及</w:t>
      </w:r>
      <w:r w:rsidR="00D75256">
        <w:rPr>
          <w:rFonts w:hint="eastAsia"/>
        </w:rPr>
        <w:t>TabActivity</w:t>
      </w:r>
      <w:r w:rsidR="00D75256">
        <w:rPr>
          <w:rFonts w:hint="eastAsia"/>
        </w:rPr>
        <w:t>的使用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使用</w:t>
      </w:r>
      <w:r>
        <w:rPr>
          <w:rFonts w:ascii="Consolas" w:eastAsia="黑体" w:hAnsi="Consolas" w:cs="Consolas" w:hint="eastAsia"/>
        </w:rPr>
        <w:t>RadioGroup</w:t>
      </w:r>
      <w:r>
        <w:rPr>
          <w:rFonts w:ascii="Consolas" w:eastAsia="黑体" w:hAnsi="Consolas" w:cs="Consolas" w:hint="eastAsia"/>
        </w:rPr>
        <w:t>和</w:t>
      </w:r>
      <w:r>
        <w:rPr>
          <w:rFonts w:ascii="Consolas" w:eastAsia="黑体" w:hAnsi="Consolas" w:cs="Consolas" w:hint="eastAsia"/>
        </w:rPr>
        <w:t>RadioButton</w:t>
      </w:r>
      <w:r>
        <w:rPr>
          <w:rFonts w:ascii="Consolas" w:eastAsia="黑体" w:hAnsi="Consolas" w:cs="Consolas" w:hint="eastAsia"/>
        </w:rPr>
        <w:t>替换默认的选项卡</w:t>
      </w:r>
    </w:p>
    <w:p w:rsidR="00D75256" w:rsidRDefault="00363FF2" w:rsidP="00F702E9">
      <w:pPr>
        <w:pStyle w:val="3"/>
        <w:ind w:firstLine="240"/>
      </w:pPr>
      <w:r>
        <w:rPr>
          <w:rFonts w:hint="eastAsia"/>
        </w:rPr>
        <w:t xml:space="preserve">1.1.1 </w:t>
      </w:r>
      <w:r w:rsidR="00D75256">
        <w:rPr>
          <w:rFonts w:hint="eastAsia"/>
        </w:rPr>
        <w:t>TabHost</w:t>
      </w:r>
      <w:r w:rsidR="00D75256">
        <w:rPr>
          <w:rFonts w:hint="eastAsia"/>
        </w:rPr>
        <w:t>第一中使用方法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、定义一个</w:t>
      </w:r>
      <w:r>
        <w:rPr>
          <w:rFonts w:ascii="Consolas" w:eastAsia="黑体" w:hAnsi="Consolas" w:cs="Consolas" w:hint="eastAsia"/>
        </w:rPr>
        <w:t>Activity</w:t>
      </w:r>
      <w:r>
        <w:rPr>
          <w:rFonts w:ascii="Consolas" w:eastAsia="黑体" w:hAnsi="Consolas" w:cs="Consolas" w:hint="eastAsia"/>
        </w:rPr>
        <w:t>继承于</w:t>
      </w:r>
      <w:r>
        <w:rPr>
          <w:rFonts w:ascii="Consolas" w:eastAsia="黑体" w:hAnsi="Consolas" w:cs="Consolas" w:hint="eastAsia"/>
        </w:rPr>
        <w:t>TabActivity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、定义布局文件的根标签为</w:t>
      </w:r>
      <w:r>
        <w:rPr>
          <w:rFonts w:ascii="Consolas" w:eastAsia="黑体" w:hAnsi="Consolas" w:cs="Consolas" w:hint="eastAsia"/>
        </w:rPr>
        <w:t>&lt;TabHost&gt; (id</w:t>
      </w:r>
      <w:r>
        <w:rPr>
          <w:rFonts w:ascii="Consolas" w:eastAsia="黑体" w:hAnsi="Consolas" w:cs="Consolas" w:hint="eastAsia"/>
        </w:rPr>
        <w:t>的定义可以参考</w:t>
      </w:r>
      <w:r>
        <w:rPr>
          <w:rFonts w:ascii="Consolas" w:eastAsia="黑体" w:hAnsi="Consolas" w:cs="Consolas" w:hint="eastAsia"/>
        </w:rPr>
        <w:t>TabHost.java)</w:t>
      </w:r>
    </w:p>
    <w:p w:rsidR="00D75256" w:rsidRDefault="00D75256" w:rsidP="00D75256">
      <w:pPr>
        <w:spacing w:line="312" w:lineRule="auto"/>
        <w:ind w:left="42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 xml:space="preserve">&lt;TabHost&gt; </w:t>
      </w:r>
      <w:r>
        <w:rPr>
          <w:rFonts w:ascii="Consolas" w:eastAsia="黑体" w:hAnsi="Consolas" w:cs="Consolas" w:hint="eastAsia"/>
        </w:rPr>
        <w:t>标签的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为</w:t>
      </w:r>
      <w:r>
        <w:rPr>
          <w:rFonts w:ascii="Consolas" w:eastAsia="黑体" w:hAnsi="Consolas" w:cs="Consolas" w:hint="eastAsia"/>
        </w:rPr>
        <w:t>@android:id/tabhost</w:t>
      </w:r>
    </w:p>
    <w:p w:rsidR="00D75256" w:rsidRDefault="00D75256" w:rsidP="00D75256">
      <w:pPr>
        <w:spacing w:line="312" w:lineRule="auto"/>
        <w:ind w:leftChars="200" w:left="42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在</w:t>
      </w:r>
      <w:r>
        <w:rPr>
          <w:rFonts w:ascii="Consolas" w:eastAsia="黑体" w:hAnsi="Consolas" w:cs="Consolas" w:hint="eastAsia"/>
        </w:rPr>
        <w:t>&lt;TabHost&gt;</w:t>
      </w:r>
      <w:r>
        <w:rPr>
          <w:rFonts w:ascii="Consolas" w:eastAsia="黑体" w:hAnsi="Consolas" w:cs="Consolas" w:hint="eastAsia"/>
        </w:rPr>
        <w:t>标签内有两个的子标签</w:t>
      </w:r>
    </w:p>
    <w:p w:rsidR="00D75256" w:rsidRDefault="00D75256" w:rsidP="00D75256">
      <w:pPr>
        <w:spacing w:line="312" w:lineRule="auto"/>
        <w:ind w:leftChars="400" w:left="84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1)</w:t>
      </w:r>
      <w:r>
        <w:rPr>
          <w:rFonts w:ascii="Consolas" w:eastAsia="黑体" w:hAnsi="Consolas" w:cs="Consolas" w:hint="eastAsia"/>
        </w:rPr>
        <w:t>、</w:t>
      </w:r>
      <w:r>
        <w:rPr>
          <w:rFonts w:ascii="Consolas" w:eastAsia="黑体" w:hAnsi="Consolas" w:cs="Consolas" w:hint="eastAsia"/>
        </w:rPr>
        <w:t>&lt;TabWidget&gt;,id</w:t>
      </w:r>
      <w:r>
        <w:rPr>
          <w:rFonts w:ascii="Consolas" w:eastAsia="黑体" w:hAnsi="Consolas" w:cs="Consolas" w:hint="eastAsia"/>
        </w:rPr>
        <w:t>必须为</w:t>
      </w:r>
      <w:r>
        <w:rPr>
          <w:rFonts w:ascii="Consolas" w:eastAsia="黑体" w:hAnsi="Consolas" w:cs="Consolas" w:hint="eastAsia"/>
        </w:rPr>
        <w:t>@android:id/tabs</w:t>
      </w:r>
      <w:r>
        <w:rPr>
          <w:rFonts w:ascii="Consolas" w:eastAsia="黑体" w:hAnsi="Consolas" w:cs="Consolas" w:hint="eastAsia"/>
        </w:rPr>
        <w:t>，</w:t>
      </w:r>
      <w:r>
        <w:rPr>
          <w:rFonts w:ascii="Consolas" w:eastAsia="黑体" w:hAnsi="Consolas" w:cs="Consolas" w:hint="eastAsia"/>
        </w:rPr>
        <w:t>TabWidget</w:t>
      </w:r>
      <w:r>
        <w:rPr>
          <w:rFonts w:ascii="Consolas" w:eastAsia="黑体" w:hAnsi="Consolas" w:cs="Consolas" w:hint="eastAsia"/>
        </w:rPr>
        <w:t>就是显示的标签切换按钮，如果不显示切换按钮，而是利用</w:t>
      </w:r>
      <w:r>
        <w:rPr>
          <w:rFonts w:ascii="Consolas" w:eastAsia="黑体" w:hAnsi="Consolas" w:cs="Consolas" w:hint="eastAsia"/>
        </w:rPr>
        <w:t>RadioGroup</w:t>
      </w:r>
      <w:r>
        <w:rPr>
          <w:rFonts w:ascii="Consolas" w:eastAsia="黑体" w:hAnsi="Consolas" w:cs="Consolas" w:hint="eastAsia"/>
        </w:rPr>
        <w:t>和</w:t>
      </w:r>
      <w:r>
        <w:rPr>
          <w:rFonts w:ascii="Consolas" w:eastAsia="黑体" w:hAnsi="Consolas" w:cs="Consolas" w:hint="eastAsia"/>
        </w:rPr>
        <w:t>RadioButton</w:t>
      </w:r>
      <w:r>
        <w:rPr>
          <w:rFonts w:ascii="Consolas" w:eastAsia="黑体" w:hAnsi="Consolas" w:cs="Consolas" w:hint="eastAsia"/>
        </w:rPr>
        <w:t>来代替的话，可以设置</w:t>
      </w:r>
      <w:r>
        <w:rPr>
          <w:rFonts w:ascii="Consolas" w:eastAsia="黑体" w:hAnsi="Consolas" w:cs="Consolas" w:hint="eastAsia"/>
        </w:rPr>
        <w:t>TabWidget</w:t>
      </w:r>
      <w:r>
        <w:rPr>
          <w:rFonts w:ascii="Consolas" w:eastAsia="黑体" w:hAnsi="Consolas" w:cs="Consolas" w:hint="eastAsia"/>
        </w:rPr>
        <w:t>的</w:t>
      </w:r>
      <w:r>
        <w:rPr>
          <w:rFonts w:ascii="Consolas" w:eastAsia="黑体" w:hAnsi="Consolas" w:cs="Consolas" w:hint="eastAsia"/>
        </w:rPr>
        <w:t>android:visibility=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gone</w:t>
      </w:r>
      <w:r>
        <w:rPr>
          <w:rFonts w:ascii="Consolas" w:eastAsia="黑体" w:hAnsi="Consolas" w:cs="Consolas"/>
        </w:rPr>
        <w:t>”</w:t>
      </w:r>
    </w:p>
    <w:p w:rsidR="00D75256" w:rsidRPr="00A01BB6" w:rsidRDefault="00D75256" w:rsidP="00D75256">
      <w:pPr>
        <w:spacing w:line="312" w:lineRule="auto"/>
        <w:ind w:leftChars="400" w:left="84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2)</w:t>
      </w:r>
      <w:r>
        <w:rPr>
          <w:rFonts w:ascii="Consolas" w:eastAsia="黑体" w:hAnsi="Consolas" w:cs="Consolas" w:hint="eastAsia"/>
        </w:rPr>
        <w:t>、</w:t>
      </w:r>
      <w:r>
        <w:rPr>
          <w:rFonts w:ascii="Consolas" w:eastAsia="黑体" w:hAnsi="Consolas" w:cs="Consolas" w:hint="eastAsia"/>
        </w:rPr>
        <w:t>&lt;FrameLayout&gt;</w:t>
      </w:r>
      <w:r>
        <w:rPr>
          <w:rFonts w:ascii="Consolas" w:eastAsia="黑体" w:hAnsi="Consolas" w:cs="Consolas" w:hint="eastAsia"/>
        </w:rPr>
        <w:t>，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必须为</w:t>
      </w:r>
      <w:r>
        <w:rPr>
          <w:rFonts w:ascii="Consolas" w:eastAsia="黑体" w:hAnsi="Consolas" w:cs="Consolas" w:hint="eastAsia"/>
        </w:rPr>
        <w:t>@android:id/tabcontent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3</w:t>
      </w:r>
      <w:r>
        <w:rPr>
          <w:rFonts w:ascii="Consolas" w:eastAsia="黑体" w:hAnsi="Consolas" w:cs="Consolas" w:hint="eastAsia"/>
        </w:rPr>
        <w:t>、添加标签页，每一个标签页可以利用</w:t>
      </w:r>
      <w:r>
        <w:rPr>
          <w:rFonts w:ascii="Consolas" w:eastAsia="黑体" w:hAnsi="Consolas" w:cs="Consolas" w:hint="eastAsia"/>
        </w:rPr>
        <w:t>tabhost.TabSpec</w:t>
      </w:r>
      <w:r>
        <w:rPr>
          <w:rFonts w:ascii="Consolas" w:eastAsia="黑体" w:hAnsi="Consolas" w:cs="Consolas" w:hint="eastAsia"/>
        </w:rPr>
        <w:t>对象，创建</w:t>
      </w:r>
      <w:r>
        <w:rPr>
          <w:rFonts w:ascii="Consolas" w:eastAsia="黑体" w:hAnsi="Consolas" w:cs="Consolas" w:hint="eastAsia"/>
        </w:rPr>
        <w:t>TabSpec</w:t>
      </w:r>
      <w:r>
        <w:rPr>
          <w:rFonts w:ascii="Consolas" w:eastAsia="黑体" w:hAnsi="Consolas" w:cs="Consolas" w:hint="eastAsia"/>
        </w:rPr>
        <w:t>对象的方法：</w:t>
      </w:r>
      <w:r>
        <w:rPr>
          <w:rFonts w:ascii="Consolas" w:eastAsia="黑体" w:hAnsi="Consolas" w:cs="Consolas" w:hint="eastAsia"/>
        </w:rPr>
        <w:t>tabhost.newTabSpec,</w:t>
      </w:r>
      <w:r>
        <w:rPr>
          <w:rFonts w:ascii="Consolas" w:eastAsia="黑体" w:hAnsi="Consolas" w:cs="Consolas" w:hint="eastAsia"/>
        </w:rPr>
        <w:t>指定</w:t>
      </w:r>
      <w:r>
        <w:rPr>
          <w:rFonts w:ascii="Consolas" w:eastAsia="黑体" w:hAnsi="Consolas" w:cs="Consolas" w:hint="eastAsia"/>
        </w:rPr>
        <w:t>tabspec</w:t>
      </w:r>
      <w:r>
        <w:rPr>
          <w:rFonts w:ascii="Consolas" w:eastAsia="黑体" w:hAnsi="Consolas" w:cs="Consolas" w:hint="eastAsia"/>
        </w:rPr>
        <w:t>名字属性</w:t>
      </w:r>
      <w:r w:rsidRPr="009D7AA5">
        <w:rPr>
          <w:rFonts w:ascii="Consolas" w:eastAsia="黑体" w:hAnsi="Consolas" w:cs="Consolas"/>
        </w:rPr>
        <w:t>setIndicator</w:t>
      </w:r>
      <w:r>
        <w:rPr>
          <w:rFonts w:ascii="Consolas" w:eastAsia="黑体" w:hAnsi="Consolas" w:cs="Consolas" w:hint="eastAsia"/>
        </w:rPr>
        <w:t>(String label)</w:t>
      </w:r>
      <w:r>
        <w:rPr>
          <w:rFonts w:ascii="Consolas" w:eastAsia="黑体" w:hAnsi="Consolas" w:cs="Consolas" w:hint="eastAsia"/>
        </w:rPr>
        <w:t>指定标签页的名字；指定标签页内容：</w:t>
      </w:r>
      <w:r>
        <w:rPr>
          <w:rFonts w:ascii="Consolas" w:eastAsia="黑体" w:hAnsi="Consolas" w:cs="Consolas" w:hint="eastAsia"/>
        </w:rPr>
        <w:t>setContent(Intent intent)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75256" w:rsidRDefault="00D75256" w:rsidP="00D75256">
      <w:pPr>
        <w:spacing w:line="312" w:lineRule="auto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>使用</w:t>
      </w:r>
      <w:r>
        <w:rPr>
          <w:rFonts w:ascii="Consolas" w:eastAsia="黑体" w:hAnsi="Consolas" w:cs="Consolas" w:hint="eastAsia"/>
        </w:rPr>
        <w:t>TabHost</w:t>
      </w:r>
      <w:r>
        <w:rPr>
          <w:rFonts w:ascii="Consolas" w:eastAsia="黑体" w:hAnsi="Consolas" w:cs="Consolas" w:hint="eastAsia"/>
        </w:rPr>
        <w:t>各个</w:t>
      </w:r>
      <w:r>
        <w:rPr>
          <w:rFonts w:ascii="Consolas" w:eastAsia="黑体" w:hAnsi="Consolas" w:cs="Consolas" w:hint="eastAsia"/>
        </w:rPr>
        <w:t>Activity</w:t>
      </w:r>
      <w:r>
        <w:rPr>
          <w:rFonts w:ascii="Consolas" w:eastAsia="黑体" w:hAnsi="Consolas" w:cs="Consolas" w:hint="eastAsia"/>
        </w:rPr>
        <w:t>的生命周期：</w:t>
      </w:r>
    </w:p>
    <w:p w:rsidR="00D75256" w:rsidRDefault="00D75256" w:rsidP="00D75256">
      <w:pPr>
        <w:spacing w:line="312" w:lineRule="auto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ab/>
        <w:t>1</w:t>
      </w:r>
      <w:r>
        <w:rPr>
          <w:rFonts w:ascii="Consolas" w:eastAsia="黑体" w:hAnsi="Consolas" w:cs="Consolas" w:hint="eastAsia"/>
        </w:rPr>
        <w:t>、先初始化默认的第一个</w:t>
      </w:r>
      <w:r>
        <w:rPr>
          <w:rFonts w:ascii="Consolas" w:eastAsia="黑体" w:hAnsi="Consolas" w:cs="Consolas" w:hint="eastAsia"/>
        </w:rPr>
        <w:t>tabSpec</w:t>
      </w:r>
      <w:r>
        <w:rPr>
          <w:rFonts w:ascii="Consolas" w:eastAsia="黑体" w:hAnsi="Consolas" w:cs="Consolas" w:hint="eastAsia"/>
        </w:rPr>
        <w:t>中的</w:t>
      </w:r>
      <w:r>
        <w:rPr>
          <w:rFonts w:ascii="Consolas" w:eastAsia="黑体" w:hAnsi="Consolas" w:cs="Consolas" w:hint="eastAsia"/>
        </w:rPr>
        <w:t>Content Activity</w:t>
      </w:r>
    </w:p>
    <w:p w:rsidR="00D75256" w:rsidRDefault="00D75256" w:rsidP="00D75256">
      <w:pPr>
        <w:spacing w:line="312" w:lineRule="auto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ab/>
        <w:t>2</w:t>
      </w:r>
      <w:r>
        <w:rPr>
          <w:rFonts w:ascii="Consolas" w:eastAsia="黑体" w:hAnsi="Consolas" w:cs="Consolas" w:hint="eastAsia"/>
        </w:rPr>
        <w:t>、初始化主</w:t>
      </w:r>
      <w:r>
        <w:rPr>
          <w:rFonts w:ascii="Consolas" w:eastAsia="黑体" w:hAnsi="Consolas" w:cs="Consolas" w:hint="eastAsia"/>
        </w:rPr>
        <w:t>TabHost</w:t>
      </w:r>
      <w:r>
        <w:rPr>
          <w:rFonts w:ascii="Consolas" w:eastAsia="黑体" w:hAnsi="Consolas" w:cs="Consolas" w:hint="eastAsia"/>
        </w:rPr>
        <w:t>（例如：</w:t>
      </w:r>
      <w:r>
        <w:rPr>
          <w:rFonts w:ascii="Consolas" w:eastAsia="黑体" w:hAnsi="Consolas" w:cs="Consolas" w:hint="eastAsia"/>
        </w:rPr>
        <w:t>MainUI</w:t>
      </w:r>
      <w:r>
        <w:rPr>
          <w:rFonts w:ascii="Consolas" w:eastAsia="黑体" w:hAnsi="Consolas" w:cs="Consolas" w:hint="eastAsia"/>
        </w:rPr>
        <w:t>）</w:t>
      </w:r>
    </w:p>
    <w:p w:rsidR="00D75256" w:rsidRDefault="00D75256" w:rsidP="00D75256">
      <w:pPr>
        <w:spacing w:line="312" w:lineRule="auto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ab/>
        <w:t>3</w:t>
      </w:r>
      <w:r>
        <w:rPr>
          <w:rFonts w:ascii="Consolas" w:eastAsia="黑体" w:hAnsi="Consolas" w:cs="Consolas" w:hint="eastAsia"/>
        </w:rPr>
        <w:t>、点击那个标签就对于初始化那个标签页中的</w:t>
      </w:r>
      <w:r>
        <w:rPr>
          <w:rFonts w:ascii="Consolas" w:eastAsia="黑体" w:hAnsi="Consolas" w:cs="Consolas" w:hint="eastAsia"/>
        </w:rPr>
        <w:t>Activity</w:t>
      </w:r>
    </w:p>
    <w:p w:rsidR="00D75256" w:rsidRPr="00006667" w:rsidRDefault="00D75256" w:rsidP="00D75256">
      <w:pPr>
        <w:spacing w:line="312" w:lineRule="auto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ab/>
        <w:t>4</w:t>
      </w:r>
      <w:r>
        <w:rPr>
          <w:rFonts w:ascii="Consolas" w:eastAsia="黑体" w:hAnsi="Consolas" w:cs="Consolas" w:hint="eastAsia"/>
        </w:rPr>
        <w:t>、当各个标签页中的</w:t>
      </w:r>
      <w:r>
        <w:rPr>
          <w:rFonts w:ascii="Consolas" w:eastAsia="黑体" w:hAnsi="Consolas" w:cs="Consolas" w:hint="eastAsia"/>
        </w:rPr>
        <w:t>Acitivty</w:t>
      </w:r>
      <w:r>
        <w:rPr>
          <w:rFonts w:ascii="Consolas" w:eastAsia="黑体" w:hAnsi="Consolas" w:cs="Consolas" w:hint="eastAsia"/>
        </w:rPr>
        <w:t>都已经初始化后，再点击切换标签只会掉用</w:t>
      </w:r>
      <w:r>
        <w:rPr>
          <w:rFonts w:ascii="Consolas" w:eastAsia="黑体" w:hAnsi="Consolas" w:cs="Consolas" w:hint="eastAsia"/>
        </w:rPr>
        <w:t>onResume()</w:t>
      </w:r>
      <w:r>
        <w:rPr>
          <w:rFonts w:ascii="Consolas" w:eastAsia="黑体" w:hAnsi="Consolas" w:cs="Consolas" w:hint="eastAsia"/>
        </w:rPr>
        <w:t>方法，这说明离开某个标签的话，这个标签页中的</w:t>
      </w:r>
      <w:r>
        <w:rPr>
          <w:rFonts w:ascii="Consolas" w:eastAsia="黑体" w:hAnsi="Consolas" w:cs="Consolas" w:hint="eastAsia"/>
        </w:rPr>
        <w:t>Activity</w:t>
      </w:r>
      <w:r>
        <w:rPr>
          <w:rFonts w:ascii="Consolas" w:eastAsia="黑体" w:hAnsi="Consolas" w:cs="Consolas" w:hint="eastAsia"/>
        </w:rPr>
        <w:t>是处于暂停状态的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75256" w:rsidTr="002C1F80">
        <w:tc>
          <w:tcPr>
            <w:tcW w:w="10420" w:type="dxa"/>
          </w:tcPr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eastAsia="黑体" w:hAnsi="Consolas" w:cs="Consolas" w:hint="eastAsia"/>
              </w:rPr>
              <w:t>标签页布局文件：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"http://schemas.android.com/apk/res/android"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"@android:id/tabhost"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"horizontal"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android:background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"@drawable/splash_background"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TabWidget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"@android:id/tabs"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android:visibility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"gone"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FrameLayout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"@android:id/tabcontent"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RadioGroup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"@+id/rgBar"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android:background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"@drawable/main_bar_bg"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"horizontal"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"bottom"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RadioButton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"@+id/rbtnHome"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android:drawableTop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"@drawable/main_home_icon"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"@string/main_home"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"@style/main_rbtn_style"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RadioButton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"@+id/rbtnMsg"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android:drawableTop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"@drawable/main_msg_icon"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"@string/main_msg"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"@style/main_rbtn_style"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RadioButton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"@+id/rbtnUserinfo"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android:drawableTop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"@drawable/main_userinfo_icon"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"@string/main_userinfo"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"@style/main_rbtn_style"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        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RadioButton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"@+id/rbtnMore"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android:drawableTop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"@drawable/main_more_icon"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"@string/main_more"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"@style/main_rbtn_style"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RadioGroup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eastAsia="黑体" w:hAnsi="Consolas" w:cs="Consolas" w:hint="eastAsia"/>
              </w:rPr>
              <w:t>用到的样式文件：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"main_rbtn_style"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"android:button"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@null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"android:background"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@drawable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/main_rbtn_d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"android:gravity"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"android:layout_weight"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"android:drawablePadding"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2dp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"android:paddingTop"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4dp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"android:textSize"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8dp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eastAsia="黑体" w:hAnsi="Consolas" w:cs="Consolas" w:hint="eastAsia"/>
              </w:rPr>
              <w:t>对于的</w:t>
            </w:r>
            <w:r>
              <w:rPr>
                <w:rFonts w:ascii="Consolas" w:eastAsia="黑体" w:hAnsi="Consolas" w:cs="Consolas" w:hint="eastAsia"/>
              </w:rPr>
              <w:t>Activity</w:t>
            </w:r>
            <w:r>
              <w:rPr>
                <w:rFonts w:ascii="Consolas" w:eastAsia="黑体" w:hAnsi="Consolas" w:cs="Consolas" w:hint="eastAsia"/>
              </w:rPr>
              <w:t>：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/**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主窗口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UI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2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YJ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*/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MainUI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TabActivity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"homeTab"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TAB_MSG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"msgTab"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TAB_USERINFO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"userinfoTab"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TAB_MORE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"moreTab"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TabHost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RadioGroup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rgBar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  <w:szCs w:val="22"/>
              </w:rPr>
              <w:t>@Override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onCreate(Bundle savedInstanceState)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.onCreate(savedInstanceState);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init() ;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初始化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/**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  <w:t xml:space="preserve"> * 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初始化操作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  <w:t xml:space="preserve"> */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init()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TabHost.TabSpec tabSpec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.getTabHost()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添加首页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tab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tabSpec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.newTabSpec(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).setIndicator(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.setContent(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HomeUI.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.addTab(tabSpec)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添加信息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tab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tabSpec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.newTabSpec(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TAB_MSG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).setIndicator(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TAB_MSG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.setContent(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MsgUI.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.addTab(tabSpec)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添加用户信息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tab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tabSpec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.newTabSpec(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TAB_USERINFO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).setIndicator(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TAB_USERINFO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.setContent(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UserInfoUI.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.addTab(tabSpec)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添加更多信息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tab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tabSpec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.newTabSpec(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TAB_MORE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).setIndicator(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TAB_MORE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.setContent(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Intent(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MoreUI.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.addTab(tabSpec)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rgBar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(RadioGroup)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.findViewById(R.id.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rgBar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rgBar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.setOnCheckedChangeListener(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RadioGroup.OnCheckedChangeListener()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  <w:szCs w:val="22"/>
              </w:rPr>
              <w:t>@Override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onCheckedChanged(RadioGroup group,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checkedId)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(checkedId) {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rbtnHome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首页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.setCurrentTabByTag(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rbtnMsg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信息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.setCurrentTabByTag(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TAB_MSG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rbtnUserinfo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用户信息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.setCurrentTabByTag(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TAB_USERINFO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rbtnMore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更多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tabHost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.setCurrentTabByTag(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TAB_MORE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: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默认选中首页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//tabHost.setCurrentTabByTag(TAB_HOME)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rgBar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.check(R.id.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2"/>
              </w:rPr>
              <w:t>rbtnHome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;</w:t>
            </w:r>
          </w:p>
          <w:p w:rsidR="00D75256" w:rsidRDefault="00D75256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</w:p>
          <w:p w:rsidR="00D75256" w:rsidRDefault="00D75256" w:rsidP="002C1F80">
            <w:pPr>
              <w:spacing w:line="312" w:lineRule="auto"/>
              <w:rPr>
                <w:rFonts w:ascii="Consolas" w:eastAsia="黑体" w:hAnsi="Consolas" w:cs="Consolas"/>
              </w:rPr>
            </w:pPr>
          </w:p>
        </w:tc>
      </w:tr>
    </w:tbl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75256" w:rsidRDefault="00D50E03" w:rsidP="00F702E9">
      <w:pPr>
        <w:pStyle w:val="3"/>
        <w:ind w:firstLine="240"/>
      </w:pPr>
      <w:r>
        <w:rPr>
          <w:rFonts w:hint="eastAsia"/>
        </w:rPr>
        <w:lastRenderedPageBreak/>
        <w:t xml:space="preserve">1.1.2 </w:t>
      </w:r>
      <w:r w:rsidR="00D75256">
        <w:rPr>
          <w:rFonts w:hint="eastAsia"/>
        </w:rPr>
        <w:t>TabHost</w:t>
      </w:r>
      <w:r w:rsidR="00D75256">
        <w:rPr>
          <w:rFonts w:hint="eastAsia"/>
        </w:rPr>
        <w:t>第二种使用方法（不继承于</w:t>
      </w:r>
      <w:r w:rsidR="00D75256">
        <w:rPr>
          <w:rFonts w:hint="eastAsia"/>
        </w:rPr>
        <w:t>TabActivity</w:t>
      </w:r>
      <w:r w:rsidR="00D75256">
        <w:rPr>
          <w:rFonts w:hint="eastAsia"/>
        </w:rPr>
        <w:t>）</w:t>
      </w:r>
    </w:p>
    <w:p w:rsidR="00D75256" w:rsidRDefault="00D75256" w:rsidP="00D75256">
      <w:pPr>
        <w:spacing w:line="312" w:lineRule="auto"/>
        <w:ind w:leftChars="200" w:left="42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&lt;TabHost&gt;</w:t>
      </w:r>
      <w:r>
        <w:rPr>
          <w:rFonts w:ascii="Consolas" w:eastAsia="黑体" w:hAnsi="Consolas" w:cs="Consolas" w:hint="eastAsia"/>
        </w:rPr>
        <w:t>标签的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自定义</w:t>
      </w:r>
    </w:p>
    <w:p w:rsidR="00D75256" w:rsidRDefault="00D75256" w:rsidP="00D75256">
      <w:pPr>
        <w:spacing w:line="312" w:lineRule="auto"/>
        <w:ind w:leftChars="200" w:left="42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在</w:t>
      </w:r>
      <w:r>
        <w:rPr>
          <w:rFonts w:ascii="Consolas" w:eastAsia="黑体" w:hAnsi="Consolas" w:cs="Consolas" w:hint="eastAsia"/>
        </w:rPr>
        <w:t>&lt;TabHost&gt;</w:t>
      </w:r>
      <w:r>
        <w:rPr>
          <w:rFonts w:ascii="Consolas" w:eastAsia="黑体" w:hAnsi="Consolas" w:cs="Consolas" w:hint="eastAsia"/>
        </w:rPr>
        <w:t>标签内有两个的子标签（这两个子标签的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，在预览显示效果的时候</w:t>
      </w:r>
      <w:r>
        <w:rPr>
          <w:rFonts w:ascii="Consolas" w:eastAsia="黑体" w:hAnsi="Consolas" w:cs="Consolas" w:hint="eastAsia"/>
        </w:rPr>
        <w:t>eclipse</w:t>
      </w:r>
      <w:r>
        <w:rPr>
          <w:rFonts w:ascii="Consolas" w:eastAsia="黑体" w:hAnsi="Consolas" w:cs="Consolas" w:hint="eastAsia"/>
        </w:rPr>
        <w:t>会提示该设置什么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）</w:t>
      </w:r>
    </w:p>
    <w:p w:rsidR="00D75256" w:rsidRDefault="00D75256" w:rsidP="00D75256">
      <w:pPr>
        <w:spacing w:line="312" w:lineRule="auto"/>
        <w:ind w:leftChars="400" w:left="84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1)</w:t>
      </w:r>
      <w:r>
        <w:rPr>
          <w:rFonts w:ascii="Consolas" w:eastAsia="黑体" w:hAnsi="Consolas" w:cs="Consolas" w:hint="eastAsia"/>
        </w:rPr>
        <w:t>、</w:t>
      </w:r>
      <w:r>
        <w:rPr>
          <w:rFonts w:ascii="Consolas" w:eastAsia="黑体" w:hAnsi="Consolas" w:cs="Consolas" w:hint="eastAsia"/>
        </w:rPr>
        <w:t>&lt;TabWidget&gt;,id</w:t>
      </w:r>
      <w:r>
        <w:rPr>
          <w:rFonts w:ascii="Consolas" w:eastAsia="黑体" w:hAnsi="Consolas" w:cs="Consolas" w:hint="eastAsia"/>
        </w:rPr>
        <w:t>必须为</w:t>
      </w:r>
      <w:r>
        <w:rPr>
          <w:rFonts w:ascii="Consolas" w:eastAsia="黑体" w:hAnsi="Consolas" w:cs="Consolas" w:hint="eastAsia"/>
        </w:rPr>
        <w:t>@android:id/tabs</w:t>
      </w:r>
      <w:r>
        <w:rPr>
          <w:rFonts w:ascii="Consolas" w:eastAsia="黑体" w:hAnsi="Consolas" w:cs="Consolas" w:hint="eastAsia"/>
        </w:rPr>
        <w:t>，</w:t>
      </w:r>
      <w:r>
        <w:rPr>
          <w:rFonts w:ascii="Consolas" w:eastAsia="黑体" w:hAnsi="Consolas" w:cs="Consolas" w:hint="eastAsia"/>
        </w:rPr>
        <w:t>TabWidget</w:t>
      </w:r>
      <w:r>
        <w:rPr>
          <w:rFonts w:ascii="Consolas" w:eastAsia="黑体" w:hAnsi="Consolas" w:cs="Consolas" w:hint="eastAsia"/>
        </w:rPr>
        <w:t>就是显示的标签切换按钮，如果不显示切换按钮，而是利用</w:t>
      </w:r>
      <w:r>
        <w:rPr>
          <w:rFonts w:ascii="Consolas" w:eastAsia="黑体" w:hAnsi="Consolas" w:cs="Consolas" w:hint="eastAsia"/>
        </w:rPr>
        <w:t>RadioGroup</w:t>
      </w:r>
      <w:r>
        <w:rPr>
          <w:rFonts w:ascii="Consolas" w:eastAsia="黑体" w:hAnsi="Consolas" w:cs="Consolas" w:hint="eastAsia"/>
        </w:rPr>
        <w:t>和</w:t>
      </w:r>
      <w:r>
        <w:rPr>
          <w:rFonts w:ascii="Consolas" w:eastAsia="黑体" w:hAnsi="Consolas" w:cs="Consolas" w:hint="eastAsia"/>
        </w:rPr>
        <w:t>RadioButton</w:t>
      </w:r>
      <w:r>
        <w:rPr>
          <w:rFonts w:ascii="Consolas" w:eastAsia="黑体" w:hAnsi="Consolas" w:cs="Consolas" w:hint="eastAsia"/>
        </w:rPr>
        <w:t>来代替的话，可以设置</w:t>
      </w:r>
      <w:r>
        <w:rPr>
          <w:rFonts w:ascii="Consolas" w:eastAsia="黑体" w:hAnsi="Consolas" w:cs="Consolas" w:hint="eastAsia"/>
        </w:rPr>
        <w:t>TabWidget</w:t>
      </w:r>
      <w:r>
        <w:rPr>
          <w:rFonts w:ascii="Consolas" w:eastAsia="黑体" w:hAnsi="Consolas" w:cs="Consolas" w:hint="eastAsia"/>
        </w:rPr>
        <w:t>的</w:t>
      </w:r>
      <w:r>
        <w:rPr>
          <w:rFonts w:ascii="Consolas" w:eastAsia="黑体" w:hAnsi="Consolas" w:cs="Consolas" w:hint="eastAsia"/>
        </w:rPr>
        <w:t>android:visibility=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gone</w:t>
      </w:r>
      <w:r>
        <w:rPr>
          <w:rFonts w:ascii="Consolas" w:eastAsia="黑体" w:hAnsi="Consolas" w:cs="Consolas"/>
        </w:rPr>
        <w:t>”</w:t>
      </w:r>
    </w:p>
    <w:p w:rsidR="00D75256" w:rsidRPr="00A01BB6" w:rsidRDefault="00D75256" w:rsidP="00D75256">
      <w:pPr>
        <w:spacing w:line="312" w:lineRule="auto"/>
        <w:ind w:leftChars="400" w:left="840"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2)</w:t>
      </w:r>
      <w:r>
        <w:rPr>
          <w:rFonts w:ascii="Consolas" w:eastAsia="黑体" w:hAnsi="Consolas" w:cs="Consolas" w:hint="eastAsia"/>
        </w:rPr>
        <w:t>、</w:t>
      </w:r>
      <w:r>
        <w:rPr>
          <w:rFonts w:ascii="Consolas" w:eastAsia="黑体" w:hAnsi="Consolas" w:cs="Consolas" w:hint="eastAsia"/>
        </w:rPr>
        <w:t>&lt;FrameLayout&gt;</w:t>
      </w:r>
      <w:r>
        <w:rPr>
          <w:rFonts w:ascii="Consolas" w:eastAsia="黑体" w:hAnsi="Consolas" w:cs="Consolas" w:hint="eastAsia"/>
        </w:rPr>
        <w:t>，</w:t>
      </w:r>
      <w:r>
        <w:rPr>
          <w:rFonts w:ascii="Consolas" w:eastAsia="黑体" w:hAnsi="Consolas" w:cs="Consolas" w:hint="eastAsia"/>
        </w:rPr>
        <w:t>id</w:t>
      </w:r>
      <w:r>
        <w:rPr>
          <w:rFonts w:ascii="Consolas" w:eastAsia="黑体" w:hAnsi="Consolas" w:cs="Consolas" w:hint="eastAsia"/>
        </w:rPr>
        <w:t>必须为</w:t>
      </w:r>
      <w:r>
        <w:rPr>
          <w:rFonts w:ascii="Consolas" w:eastAsia="黑体" w:hAnsi="Consolas" w:cs="Consolas" w:hint="eastAsia"/>
        </w:rPr>
        <w:t>@android:id/tabcontent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75256" w:rsidRPr="000775CC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定义一个</w:t>
      </w:r>
      <w:r>
        <w:rPr>
          <w:rFonts w:ascii="Consolas" w:eastAsia="黑体" w:hAnsi="Consolas" w:cs="Consolas" w:hint="eastAsia"/>
        </w:rPr>
        <w:t>Activity</w:t>
      </w:r>
      <w:r>
        <w:rPr>
          <w:rFonts w:ascii="Consolas" w:eastAsia="黑体" w:hAnsi="Consolas" w:cs="Consolas" w:hint="eastAsia"/>
        </w:rPr>
        <w:t>使用该布局文件，利用</w:t>
      </w:r>
      <w:r>
        <w:rPr>
          <w:rFonts w:ascii="Consolas" w:eastAsia="黑体" w:hAnsi="Consolas" w:cs="Consolas" w:hint="eastAsia"/>
        </w:rPr>
        <w:t>findViewById</w:t>
      </w:r>
      <w:r>
        <w:rPr>
          <w:rFonts w:ascii="Consolas" w:eastAsia="黑体" w:hAnsi="Consolas" w:cs="Consolas" w:hint="eastAsia"/>
        </w:rPr>
        <w:t>方法查找到</w:t>
      </w:r>
      <w:r>
        <w:rPr>
          <w:rFonts w:ascii="Consolas" w:eastAsia="黑体" w:hAnsi="Consolas" w:cs="Consolas" w:hint="eastAsia"/>
        </w:rPr>
        <w:t>TabHost</w:t>
      </w:r>
    </w:p>
    <w:p w:rsidR="00D75256" w:rsidRDefault="00D75256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50E03" w:rsidRPr="00D912AE" w:rsidRDefault="007B0705" w:rsidP="007B0705">
      <w:pPr>
        <w:pStyle w:val="2"/>
      </w:pPr>
      <w:r>
        <w:rPr>
          <w:rFonts w:hint="eastAsia"/>
        </w:rPr>
        <w:t>1.2</w:t>
      </w:r>
      <w:r w:rsidR="00D50E03" w:rsidRPr="00D912AE">
        <w:rPr>
          <w:rFonts w:hint="eastAsia"/>
        </w:rPr>
        <w:t>、顶部导航栏滑动效果</w:t>
      </w:r>
    </w:p>
    <w:p w:rsidR="00D50E03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例子程序</w:t>
      </w:r>
    </w:p>
    <w:p w:rsidR="00D50E03" w:rsidRPr="00B052BA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AA2B87">
        <w:rPr>
          <w:rFonts w:ascii="Consolas" w:eastAsia="黑体" w:hAnsi="Consolas" w:cs="Consolas" w:hint="eastAsia"/>
        </w:rPr>
        <w:t>E:\AppsDevelop\Resources\Android\UI</w:t>
      </w:r>
      <w:r w:rsidRPr="00AA2B87">
        <w:rPr>
          <w:rFonts w:ascii="Consolas" w:eastAsia="黑体" w:hAnsi="Consolas" w:cs="Consolas" w:hint="eastAsia"/>
        </w:rPr>
        <w:t>设计</w:t>
      </w:r>
      <w:r w:rsidRPr="00AA2B87">
        <w:rPr>
          <w:rFonts w:ascii="Consolas" w:eastAsia="黑体" w:hAnsi="Consolas" w:cs="Consolas" w:hint="eastAsia"/>
        </w:rPr>
        <w:t>\</w:t>
      </w:r>
      <w:r w:rsidRPr="00AA2B87">
        <w:rPr>
          <w:rFonts w:ascii="Consolas" w:eastAsia="黑体" w:hAnsi="Consolas" w:cs="Consolas" w:hint="eastAsia"/>
        </w:rPr>
        <w:t>顶部导航滑动效果</w:t>
      </w:r>
    </w:p>
    <w:p w:rsidR="00D50E03" w:rsidRPr="00B052BA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50E03" w:rsidRPr="00B052BA" w:rsidRDefault="007B0705" w:rsidP="007B0705">
      <w:pPr>
        <w:pStyle w:val="2"/>
      </w:pPr>
      <w:r>
        <w:rPr>
          <w:rFonts w:hint="eastAsia"/>
        </w:rPr>
        <w:t>1.3</w:t>
      </w:r>
      <w:r w:rsidR="00D50E03">
        <w:rPr>
          <w:rFonts w:hint="eastAsia"/>
        </w:rPr>
        <w:t>、</w:t>
      </w:r>
      <w:r w:rsidR="00D50E03" w:rsidRPr="00EA2E15">
        <w:rPr>
          <w:rFonts w:hint="eastAsia"/>
        </w:rPr>
        <w:t>ViewPager</w:t>
      </w:r>
      <w:r w:rsidR="00D50E03" w:rsidRPr="00EA2E15">
        <w:rPr>
          <w:rFonts w:hint="eastAsia"/>
        </w:rPr>
        <w:t>实现页面滑动效果</w:t>
      </w:r>
    </w:p>
    <w:p w:rsidR="00D50E03" w:rsidRPr="00B052BA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A2E15">
        <w:rPr>
          <w:rFonts w:ascii="Consolas" w:eastAsia="黑体" w:hAnsi="Consolas" w:cs="Consolas" w:hint="eastAsia"/>
        </w:rPr>
        <w:t>E:\AppsDevelop\Resources\Android\UI</w:t>
      </w:r>
      <w:r w:rsidRPr="00EA2E15">
        <w:rPr>
          <w:rFonts w:ascii="Consolas" w:eastAsia="黑体" w:hAnsi="Consolas" w:cs="Consolas" w:hint="eastAsia"/>
        </w:rPr>
        <w:t>设计</w:t>
      </w:r>
      <w:r w:rsidRPr="00EA2E15">
        <w:rPr>
          <w:rFonts w:ascii="Consolas" w:eastAsia="黑体" w:hAnsi="Consolas" w:cs="Consolas" w:hint="eastAsia"/>
        </w:rPr>
        <w:t>\ViewPager</w:t>
      </w:r>
      <w:r w:rsidRPr="00EA2E15">
        <w:rPr>
          <w:rFonts w:ascii="Consolas" w:eastAsia="黑体" w:hAnsi="Consolas" w:cs="Consolas" w:hint="eastAsia"/>
        </w:rPr>
        <w:t>实现页面滑动效果</w:t>
      </w:r>
    </w:p>
    <w:p w:rsidR="00D50E03" w:rsidRPr="00B052BA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376F78" w:rsidRDefault="00376F78" w:rsidP="00376F78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376F78" w:rsidRDefault="00376F78" w:rsidP="00376F7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、布局文件包含</w:t>
      </w:r>
    </w:p>
    <w:p w:rsidR="00376F78" w:rsidRDefault="00376F78" w:rsidP="00376F78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在定义布局文件的时候，可能有好几个页面都用到了相同的</w:t>
      </w:r>
      <w:r>
        <w:rPr>
          <w:rFonts w:ascii="Consolas" w:eastAsia="黑体" w:hAnsi="Consolas" w:cs="Consolas" w:hint="eastAsia"/>
        </w:rPr>
        <w:t>topBar</w:t>
      </w:r>
      <w:r>
        <w:rPr>
          <w:rFonts w:ascii="Consolas" w:eastAsia="黑体" w:hAnsi="Consolas" w:cs="Consolas" w:hint="eastAsia"/>
        </w:rPr>
        <w:t>或者</w:t>
      </w:r>
      <w:r>
        <w:rPr>
          <w:rFonts w:ascii="Consolas" w:eastAsia="黑体" w:hAnsi="Consolas" w:cs="Consolas" w:hint="eastAsia"/>
        </w:rPr>
        <w:t>footerBar</w:t>
      </w:r>
      <w:r>
        <w:rPr>
          <w:rFonts w:ascii="Consolas" w:eastAsia="黑体" w:hAnsi="Consolas" w:cs="Consolas" w:hint="eastAsia"/>
        </w:rPr>
        <w:t>，这时候就可以定义两个模板布局文件，在需要的布局中进行包含</w:t>
      </w:r>
    </w:p>
    <w:p w:rsidR="00376F78" w:rsidRDefault="00376F78" w:rsidP="00376F78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布局文件的包含</w:t>
      </w:r>
      <w:r>
        <w:rPr>
          <w:rFonts w:ascii="Consolas" w:eastAsia="黑体" w:hAnsi="Consolas" w:cs="Consolas" w:hint="eastAsia"/>
        </w:rPr>
        <w:t xml:space="preserve"> &lt;include  layout=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@layout/xxx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 xml:space="preserve"> /&gt;</w:t>
      </w:r>
      <w:r>
        <w:rPr>
          <w:rFonts w:ascii="Consolas" w:eastAsia="黑体" w:hAnsi="Consolas" w:cs="Consolas" w:hint="eastAsia"/>
        </w:rPr>
        <w:t>，类似于</w:t>
      </w:r>
      <w:r>
        <w:rPr>
          <w:rFonts w:ascii="Consolas" w:eastAsia="黑体" w:hAnsi="Consolas" w:cs="Consolas" w:hint="eastAsia"/>
        </w:rPr>
        <w:t>jsp</w:t>
      </w:r>
      <w:r>
        <w:rPr>
          <w:rFonts w:ascii="Consolas" w:eastAsia="黑体" w:hAnsi="Consolas" w:cs="Consolas" w:hint="eastAsia"/>
        </w:rPr>
        <w:t>中的页面包含，用</w:t>
      </w:r>
      <w:r>
        <w:rPr>
          <w:rFonts w:ascii="Consolas" w:eastAsia="黑体" w:hAnsi="Consolas" w:cs="Consolas" w:hint="eastAsia"/>
        </w:rPr>
        <w:t>layout</w:t>
      </w:r>
      <w:r>
        <w:rPr>
          <w:rFonts w:ascii="Consolas" w:eastAsia="黑体" w:hAnsi="Consolas" w:cs="Consolas" w:hint="eastAsia"/>
        </w:rPr>
        <w:t>属性指定要包含页面的</w:t>
      </w:r>
      <w:r>
        <w:rPr>
          <w:rFonts w:ascii="Consolas" w:eastAsia="黑体" w:hAnsi="Consolas" w:cs="Consolas" w:hint="eastAsia"/>
        </w:rPr>
        <w:t>layout id</w:t>
      </w:r>
    </w:p>
    <w:p w:rsidR="00376F78" w:rsidRDefault="00376F78" w:rsidP="00376F78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376F78" w:rsidRPr="00584A13" w:rsidRDefault="00376F78" w:rsidP="00F702E9">
      <w:pPr>
        <w:pStyle w:val="3"/>
        <w:ind w:firstLine="240"/>
      </w:pPr>
      <w:r>
        <w:rPr>
          <w:rFonts w:hint="eastAsia"/>
        </w:rPr>
        <w:t>1.4.1</w:t>
      </w:r>
      <w:r w:rsidRPr="00584A13">
        <w:rPr>
          <w:rFonts w:hint="eastAsia"/>
        </w:rPr>
        <w:t xml:space="preserve"> ViewStub</w:t>
      </w:r>
      <w:r w:rsidRPr="00584A13">
        <w:rPr>
          <w:rFonts w:hint="eastAsia"/>
        </w:rPr>
        <w:t>、</w:t>
      </w:r>
      <w:r w:rsidRPr="00584A13">
        <w:rPr>
          <w:rFonts w:hint="eastAsia"/>
        </w:rPr>
        <w:t>requestFocus</w:t>
      </w:r>
      <w:r w:rsidRPr="00584A13">
        <w:rPr>
          <w:rFonts w:hint="eastAsia"/>
        </w:rPr>
        <w:t>、</w:t>
      </w:r>
      <w:r w:rsidRPr="00584A13">
        <w:rPr>
          <w:rFonts w:hint="eastAsia"/>
        </w:rPr>
        <w:t>marge</w:t>
      </w:r>
      <w:r w:rsidRPr="00584A13">
        <w:rPr>
          <w:rFonts w:hint="eastAsia"/>
        </w:rPr>
        <w:t>、</w:t>
      </w:r>
      <w:r w:rsidRPr="00584A13">
        <w:rPr>
          <w:rFonts w:hint="eastAsia"/>
        </w:rPr>
        <w:t>include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&lt;ViewStup ...../&gt;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 w:hint="eastAsia"/>
        </w:rPr>
        <w:t>iewStub</w:t>
      </w:r>
      <w:r>
        <w:rPr>
          <w:rFonts w:ascii="Courier New" w:hAnsi="Courier New" w:cs="Courier New" w:hint="eastAsia"/>
        </w:rPr>
        <w:t>此标签可以使用</w:t>
      </w:r>
      <w:r>
        <w:rPr>
          <w:rFonts w:ascii="Courier New" w:hAnsi="Courier New" w:cs="Courier New" w:hint="eastAsia"/>
        </w:rPr>
        <w:t>UI</w:t>
      </w:r>
      <w:r>
        <w:rPr>
          <w:rFonts w:ascii="Courier New" w:hAnsi="Courier New" w:cs="Courier New" w:hint="eastAsia"/>
        </w:rPr>
        <w:t>在特殊的情况下，直观效果类似于设置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的不可见性，但是其更大的意义在于被这个标签所包裹的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在默认的情况下不会占用任何内存空间。</w:t>
      </w:r>
      <w:r>
        <w:rPr>
          <w:rFonts w:ascii="Courier New" w:hAnsi="Courier New" w:cs="Courier New" w:hint="eastAsia"/>
        </w:rPr>
        <w:t>ViewStub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include</w:t>
      </w:r>
      <w:r>
        <w:rPr>
          <w:rFonts w:ascii="Courier New" w:hAnsi="Courier New" w:cs="Courier New" w:hint="eastAsia"/>
        </w:rPr>
        <w:t>从外部导入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元素。用法通过</w:t>
      </w:r>
      <w:r>
        <w:rPr>
          <w:rFonts w:ascii="Courier New" w:hAnsi="Courier New" w:cs="Courier New" w:hint="eastAsia"/>
        </w:rPr>
        <w:t>android:layout</w:t>
      </w:r>
      <w:r>
        <w:rPr>
          <w:rFonts w:ascii="Courier New" w:hAnsi="Courier New" w:cs="Courier New" w:hint="eastAsia"/>
        </w:rPr>
        <w:t>来指定所包含的内容，默认情况下</w:t>
      </w:r>
      <w:r>
        <w:rPr>
          <w:rFonts w:ascii="Courier New" w:hAnsi="Courier New" w:cs="Courier New" w:hint="eastAsia"/>
        </w:rPr>
        <w:t>ViewStub</w:t>
      </w:r>
      <w:r>
        <w:rPr>
          <w:rFonts w:ascii="Courier New" w:hAnsi="Courier New" w:cs="Courier New" w:hint="eastAsia"/>
        </w:rPr>
        <w:t>所包含的标签都属于</w:t>
      </w:r>
      <w:r>
        <w:rPr>
          <w:rFonts w:ascii="Courier New" w:hAnsi="Courier New" w:cs="Courier New" w:hint="eastAsia"/>
        </w:rPr>
        <w:t>visibility=GONE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ViewStub</w:t>
      </w:r>
      <w:r>
        <w:rPr>
          <w:rFonts w:ascii="Courier New" w:hAnsi="Courier New" w:cs="Courier New" w:hint="eastAsia"/>
        </w:rPr>
        <w:t>通过方法</w:t>
      </w:r>
      <w:r>
        <w:rPr>
          <w:rFonts w:ascii="Courier New" w:hAnsi="Courier New" w:cs="Courier New" w:hint="eastAsia"/>
        </w:rPr>
        <w:t>inflate()</w:t>
      </w:r>
      <w:r>
        <w:rPr>
          <w:rFonts w:ascii="Courier New" w:hAnsi="Courier New" w:cs="Courier New" w:hint="eastAsia"/>
        </w:rPr>
        <w:t>，来召唤系统加载其内部的</w:t>
      </w:r>
      <w:r>
        <w:rPr>
          <w:rFonts w:ascii="Courier New" w:hAnsi="Courier New" w:cs="Courier New" w:hint="eastAsia"/>
        </w:rPr>
        <w:t>View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&lt;include ...../&gt; 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可以通过这个标签直接加载外部的</w:t>
      </w:r>
      <w:r>
        <w:rPr>
          <w:rFonts w:ascii="Courier New" w:hAnsi="Courier New" w:cs="Courier New" w:hint="eastAsia"/>
        </w:rPr>
        <w:t>xml</w:t>
      </w:r>
      <w:r>
        <w:rPr>
          <w:rFonts w:ascii="Courier New" w:hAnsi="Courier New" w:cs="Courier New" w:hint="eastAsia"/>
        </w:rPr>
        <w:t>到当前结构中，是复用</w:t>
      </w:r>
      <w:r>
        <w:rPr>
          <w:rFonts w:ascii="Courier New" w:hAnsi="Courier New" w:cs="Courier New" w:hint="eastAsia"/>
        </w:rPr>
        <w:t>UI</w:t>
      </w:r>
      <w:r>
        <w:rPr>
          <w:rFonts w:ascii="Courier New" w:hAnsi="Courier New" w:cs="Courier New" w:hint="eastAsia"/>
        </w:rPr>
        <w:t>资源的常用标签，用法是将需要复用的</w:t>
      </w:r>
      <w:r>
        <w:rPr>
          <w:rFonts w:ascii="Courier New" w:hAnsi="Courier New" w:cs="Courier New" w:hint="eastAsia"/>
        </w:rPr>
        <w:t>xml</w:t>
      </w:r>
      <w:r>
        <w:rPr>
          <w:rFonts w:ascii="Courier New" w:hAnsi="Courier New" w:cs="Courier New" w:hint="eastAsia"/>
        </w:rPr>
        <w:t>文件路径赋予</w:t>
      </w:r>
      <w:r>
        <w:rPr>
          <w:rFonts w:ascii="Courier New" w:hAnsi="Courier New" w:cs="Courier New" w:hint="eastAsia"/>
        </w:rPr>
        <w:t>include</w:t>
      </w:r>
      <w:r>
        <w:rPr>
          <w:rFonts w:ascii="Courier New" w:hAnsi="Courier New" w:cs="Courier New" w:hint="eastAsia"/>
        </w:rPr>
        <w:t>标签的</w:t>
      </w:r>
      <w:r>
        <w:rPr>
          <w:rFonts w:ascii="Courier New" w:hAnsi="Courier New" w:cs="Courier New" w:hint="eastAsia"/>
        </w:rPr>
        <w:t>layout</w:t>
      </w:r>
      <w:r>
        <w:rPr>
          <w:rFonts w:ascii="Courier New" w:hAnsi="Courier New" w:cs="Courier New" w:hint="eastAsia"/>
        </w:rPr>
        <w:t>属性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&lt;requestFocus .... /&gt;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用于指定屏幕内的焦点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，用法是将标签至于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标签的内部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&lt;EditText ...&gt;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&lt;requestFocus/&gt;</w:t>
      </w:r>
    </w:p>
    <w:p w:rsidR="00376F78" w:rsidRDefault="00376F78" w:rsidP="00376F78">
      <w:pPr>
        <w:spacing w:line="312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&lt;/EditText&gt;</w:t>
      </w:r>
    </w:p>
    <w:p w:rsidR="00D50E03" w:rsidRPr="00B052BA" w:rsidRDefault="00D50E03" w:rsidP="00D50E03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50E03" w:rsidRPr="00D50E03" w:rsidRDefault="00222014" w:rsidP="00EF0E77">
      <w:pPr>
        <w:pStyle w:val="2"/>
      </w:pPr>
      <w:r>
        <w:rPr>
          <w:rFonts w:hint="eastAsia"/>
        </w:rPr>
        <w:t xml:space="preserve">1.5 </w:t>
      </w:r>
      <w:r w:rsidR="00627E76">
        <w:rPr>
          <w:rFonts w:hint="eastAsia"/>
        </w:rPr>
        <w:t>布局</w:t>
      </w:r>
    </w:p>
    <w:p w:rsidR="00D50E03" w:rsidRDefault="00E60BBC" w:rsidP="002D0CC2">
      <w:pPr>
        <w:pStyle w:val="3"/>
        <w:ind w:firstLine="240"/>
      </w:pPr>
      <w:r>
        <w:rPr>
          <w:rFonts w:hint="eastAsia"/>
        </w:rPr>
        <w:t xml:space="preserve">1.5.1 </w:t>
      </w:r>
      <w:r w:rsidR="002D0CC2">
        <w:rPr>
          <w:rFonts w:hint="eastAsia"/>
        </w:rPr>
        <w:t>两个控件：一个居右对齐，另一个居左对齐</w:t>
      </w:r>
    </w:p>
    <w:p w:rsidR="002D0CC2" w:rsidRDefault="009F5D67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使用</w:t>
      </w:r>
      <w:r>
        <w:rPr>
          <w:rFonts w:ascii="Consolas" w:eastAsia="黑体" w:hAnsi="Consolas" w:cs="Consolas" w:hint="eastAsia"/>
        </w:rPr>
        <w:t>RelativeLayout</w:t>
      </w:r>
      <w:r w:rsidR="004B72BE">
        <w:rPr>
          <w:rFonts w:ascii="Consolas" w:eastAsia="黑体" w:hAnsi="Consolas" w:cs="Consolas" w:hint="eastAsia"/>
        </w:rPr>
        <w:t>并设置并设置相对于父容器的对齐方法</w:t>
      </w:r>
    </w:p>
    <w:p w:rsidR="004B72BE" w:rsidRPr="002D0CC2" w:rsidRDefault="004B72BE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左对齐：</w:t>
      </w:r>
      <w:r>
        <w:rPr>
          <w:rFonts w:ascii="Consolas" w:eastAsia="黑体" w:hAnsi="Consolas" w:cs="Consolas" w:hint="eastAsia"/>
        </w:rPr>
        <w:t xml:space="preserve"> </w:t>
      </w:r>
      <w:r w:rsidRPr="004B72BE">
        <w:rPr>
          <w:rFonts w:ascii="Consolas" w:hAnsi="Consolas" w:cs="Consolas"/>
          <w:color w:val="7F007F"/>
          <w:kern w:val="0"/>
          <w:sz w:val="22"/>
          <w:szCs w:val="22"/>
        </w:rPr>
        <w:t>android:layout_alignParentLeft</w:t>
      </w:r>
      <w:r w:rsidRPr="004B72B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4B72B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"true"</w:t>
      </w:r>
    </w:p>
    <w:p w:rsidR="00E60BBC" w:rsidRDefault="004B72BE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右对齐：</w:t>
      </w:r>
      <w:r w:rsidRPr="004B72BE">
        <w:rPr>
          <w:rFonts w:ascii="Consolas" w:hAnsi="Consolas" w:cs="Consolas"/>
          <w:color w:val="7F007F"/>
          <w:kern w:val="0"/>
          <w:sz w:val="22"/>
          <w:szCs w:val="22"/>
        </w:rPr>
        <w:t>android:layout_alignParentRight</w:t>
      </w:r>
      <w:r w:rsidRPr="004B72B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4B72B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"true"</w:t>
      </w:r>
    </w:p>
    <w:p w:rsidR="00E60BBC" w:rsidRDefault="00463939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noProof/>
        </w:rPr>
        <w:drawing>
          <wp:inline distT="0" distB="0" distL="0" distR="0" wp14:anchorId="2533EBB6" wp14:editId="4734ED24">
            <wp:extent cx="32099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BC" w:rsidRDefault="00E60BBC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63939" w:rsidRDefault="00F236A3" w:rsidP="0067280A">
      <w:pPr>
        <w:pStyle w:val="3"/>
        <w:ind w:firstLine="240"/>
      </w:pPr>
      <w:r>
        <w:rPr>
          <w:rFonts w:hint="eastAsia"/>
        </w:rPr>
        <w:lastRenderedPageBreak/>
        <w:t xml:space="preserve">1.5.2 </w:t>
      </w:r>
      <w:r>
        <w:rPr>
          <w:rFonts w:hint="eastAsia"/>
        </w:rPr>
        <w:t>实现</w:t>
      </w:r>
      <w:r w:rsidR="00BF2EA7">
        <w:rPr>
          <w:rFonts w:hint="eastAsia"/>
        </w:rPr>
        <w:t>控件集合居中</w:t>
      </w:r>
      <w:r w:rsidR="00442056">
        <w:rPr>
          <w:rFonts w:hint="eastAsia"/>
        </w:rPr>
        <w:t>（居底部都可以）</w:t>
      </w:r>
    </w:p>
    <w:p w:rsidR="00463939" w:rsidRDefault="004A2CF5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noProof/>
        </w:rPr>
        <w:drawing>
          <wp:inline distT="0" distB="0" distL="0" distR="0" wp14:anchorId="22EA33FB" wp14:editId="5503E6FA">
            <wp:extent cx="3314700" cy="481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F5" w:rsidRDefault="004A2CF5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A0380" w:rsidRDefault="00DA0380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、控件集合要用一个布局包含</w:t>
      </w:r>
      <w:r w:rsidR="00A5322F">
        <w:rPr>
          <w:rFonts w:ascii="Consolas" w:eastAsia="黑体" w:hAnsi="Consolas" w:cs="Consolas" w:hint="eastAsia"/>
        </w:rPr>
        <w:t>（例如</w:t>
      </w:r>
      <w:r w:rsidR="00A5322F">
        <w:rPr>
          <w:rFonts w:ascii="Consolas" w:eastAsia="黑体" w:hAnsi="Consolas" w:cs="Consolas" w:hint="eastAsia"/>
        </w:rPr>
        <w:t>LinearLayout</w:t>
      </w:r>
      <w:r w:rsidR="00A5322F">
        <w:rPr>
          <w:rFonts w:ascii="Consolas" w:eastAsia="黑体" w:hAnsi="Consolas" w:cs="Consolas" w:hint="eastAsia"/>
        </w:rPr>
        <w:t>）</w:t>
      </w:r>
    </w:p>
    <w:p w:rsidR="00544E22" w:rsidRDefault="00544E22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、设置父容器的对齐方式为居中就可以了</w:t>
      </w:r>
      <w:r w:rsidR="00086A2C">
        <w:rPr>
          <w:rFonts w:ascii="Consolas" w:eastAsia="黑体" w:hAnsi="Consolas" w:cs="Consolas" w:hint="eastAsia"/>
        </w:rPr>
        <w:t>（居底部就设置：</w:t>
      </w:r>
      <w:r w:rsidR="00086A2C" w:rsidRPr="00086A2C">
        <w:rPr>
          <w:rFonts w:ascii="Consolas" w:hAnsi="Consolas" w:cs="Consolas"/>
          <w:color w:val="7F007F"/>
          <w:kern w:val="0"/>
          <w:sz w:val="22"/>
          <w:szCs w:val="22"/>
        </w:rPr>
        <w:t>android:gravity</w:t>
      </w:r>
      <w:r w:rsidR="00086A2C" w:rsidRPr="00086A2C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="00086A2C" w:rsidRPr="00086A2C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"bottom"</w:t>
      </w:r>
      <w:r w:rsidR="00086A2C">
        <w:rPr>
          <w:rFonts w:ascii="Consolas" w:eastAsia="黑体" w:hAnsi="Consolas" w:cs="Consolas"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20B83" w:rsidTr="00520B83">
        <w:tc>
          <w:tcPr>
            <w:tcW w:w="10420" w:type="dxa"/>
          </w:tcPr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LinearLayout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"http://schemas.android.com/apk/res/android"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"center"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"vertical"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android:padding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"20dp"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  <w:u w:val="single"/>
              </w:rPr>
              <w:t>LinearLayout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  <w:u w:val="single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"vertical"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  <w:u w:val="single"/>
              </w:rPr>
              <w:t>ImageView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  <w:u w:val="single"/>
              </w:rPr>
              <w:t>"fill_parent"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 xml:space="preserve">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EditText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"@+id/etUsername"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lastRenderedPageBreak/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android:hint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"@string/login_username"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android:drawableRight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"@drawable/ic_launcher"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EditText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"@+id/etPassword"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android:hint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"@string/login_password"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android:drawableRight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"@drawable/ic_launcher"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RelativeLayout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android:orientation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"horizontal"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   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CheckBox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"@+id/cbRemeberPwd"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android:layout_alignParentLeft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"true"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"center_vertical"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"@string/login_remeber_password"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"@+id/btnLogin"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android:layout_alignParentRight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"true"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"center_vertical"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"@string/login_button_login"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RelativeLayout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520B83" w:rsidRDefault="00520B83" w:rsidP="00520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LinearLayout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520B83" w:rsidRDefault="00520B83" w:rsidP="00520B83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LinearLayout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</w:tc>
      </w:tr>
    </w:tbl>
    <w:p w:rsidR="0016103E" w:rsidRDefault="0016103E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16103E" w:rsidRDefault="0016103E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A2CF5" w:rsidRDefault="001D6A8F" w:rsidP="008A6D4F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设置</w:t>
      </w:r>
      <w:r>
        <w:rPr>
          <w:rFonts w:hint="eastAsia"/>
        </w:rPr>
        <w:t>Activity</w:t>
      </w:r>
      <w:r>
        <w:rPr>
          <w:rFonts w:hint="eastAsia"/>
        </w:rPr>
        <w:t>背景透明</w:t>
      </w:r>
    </w:p>
    <w:p w:rsidR="00C82E9A" w:rsidRPr="00C82E9A" w:rsidRDefault="00C82E9A" w:rsidP="00CE3EBD">
      <w:pPr>
        <w:pStyle w:val="3"/>
        <w:ind w:firstLine="240"/>
      </w:pPr>
      <w:r>
        <w:rPr>
          <w:rFonts w:hint="eastAsia"/>
        </w:rPr>
        <w:t>方法一</w:t>
      </w:r>
      <w:r w:rsidRPr="00C82E9A">
        <w:rPr>
          <w:rFonts w:hint="eastAsia"/>
        </w:rPr>
        <w:t xml:space="preserve"> </w:t>
      </w:r>
    </w:p>
    <w:p w:rsidR="00C82E9A" w:rsidRPr="00C82E9A" w:rsidRDefault="00C82E9A" w:rsidP="00C82E9A">
      <w:pPr>
        <w:spacing w:line="312" w:lineRule="auto"/>
        <w:ind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>只要在配置文件内</w:t>
      </w:r>
      <w:r w:rsidRPr="00C82E9A">
        <w:rPr>
          <w:rFonts w:ascii="Consolas" w:eastAsia="黑体" w:hAnsi="Consolas" w:cs="Consolas" w:hint="eastAsia"/>
        </w:rPr>
        <w:t>activity</w:t>
      </w:r>
      <w:r w:rsidRPr="00C82E9A">
        <w:rPr>
          <w:rFonts w:ascii="Consolas" w:eastAsia="黑体" w:hAnsi="Consolas" w:cs="Consolas" w:hint="eastAsia"/>
        </w:rPr>
        <w:t>属性配置内加上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/>
        </w:rPr>
        <w:t xml:space="preserve">android:theme="@android:style/Theme.Translucent"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>就好了。这样就调用了</w:t>
      </w:r>
      <w:r w:rsidRPr="00C82E9A">
        <w:rPr>
          <w:rFonts w:ascii="Consolas" w:eastAsia="黑体" w:hAnsi="Consolas" w:cs="Consolas" w:hint="eastAsia"/>
        </w:rPr>
        <w:t>android</w:t>
      </w:r>
      <w:r w:rsidRPr="00C82E9A">
        <w:rPr>
          <w:rFonts w:ascii="Consolas" w:eastAsia="黑体" w:hAnsi="Consolas" w:cs="Consolas" w:hint="eastAsia"/>
        </w:rPr>
        <w:t>的透明样式！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C82E9A" w:rsidRPr="00C82E9A" w:rsidRDefault="00C82E9A" w:rsidP="00CE3EBD">
      <w:pPr>
        <w:pStyle w:val="3"/>
        <w:ind w:firstLine="240"/>
      </w:pPr>
      <w:r>
        <w:rPr>
          <w:rFonts w:hint="eastAsia"/>
        </w:rPr>
        <w:t>方法二</w:t>
      </w:r>
    </w:p>
    <w:p w:rsidR="00C82E9A" w:rsidRPr="00852F28" w:rsidRDefault="00C82E9A" w:rsidP="00852F28">
      <w:pPr>
        <w:spacing w:line="312" w:lineRule="auto"/>
        <w:ind w:firstLineChars="200" w:firstLine="422"/>
        <w:rPr>
          <w:rFonts w:ascii="Consolas" w:eastAsia="黑体" w:hAnsi="Consolas" w:cs="Consolas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、在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res/values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下建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colors.xml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文件，写入：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>&lt;?xml</w:t>
      </w:r>
      <w:r w:rsidR="00241AC2">
        <w:rPr>
          <w:rFonts w:ascii="Consolas" w:eastAsia="黑体" w:hAnsi="Consolas" w:cs="Consolas" w:hint="eastAsia"/>
        </w:rPr>
        <w:t xml:space="preserve"> </w:t>
      </w:r>
      <w:r w:rsidRPr="00C82E9A">
        <w:rPr>
          <w:rFonts w:ascii="Consolas" w:eastAsia="黑体" w:hAnsi="Consolas" w:cs="Consolas" w:hint="eastAsia"/>
        </w:rPr>
        <w:t xml:space="preserve">version="1.0"encoding="UTF-8"?&gt;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lastRenderedPageBreak/>
        <w:t xml:space="preserve">　　</w:t>
      </w:r>
      <w:r w:rsidRPr="00C82E9A">
        <w:rPr>
          <w:rFonts w:ascii="Consolas" w:eastAsia="黑体" w:hAnsi="Consolas" w:cs="Consolas" w:hint="eastAsia"/>
        </w:rPr>
        <w:t xml:space="preserve">&lt;resources&gt;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  <w:t xml:space="preserve">&lt;color name="transparent"&gt;#9000&lt;/color&gt;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&lt;/resources&gt; 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这个值设定了整个界面的透明度，为了看得见效果，现在设为透明度为</w:t>
      </w:r>
      <w:r w:rsidRPr="00C82E9A">
        <w:rPr>
          <w:rFonts w:ascii="Consolas" w:eastAsia="黑体" w:hAnsi="Consolas" w:cs="Consolas" w:hint="eastAsia"/>
        </w:rPr>
        <w:t>56%(9/16)</w:t>
      </w:r>
      <w:r w:rsidRPr="00C82E9A">
        <w:rPr>
          <w:rFonts w:ascii="Consolas" w:eastAsia="黑体" w:hAnsi="Consolas" w:cs="Consolas" w:hint="eastAsia"/>
        </w:rPr>
        <w:t>左右。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C82E9A" w:rsidRPr="00C82E9A" w:rsidRDefault="00C82E9A" w:rsidP="00852F28">
      <w:pPr>
        <w:spacing w:line="312" w:lineRule="auto"/>
        <w:ind w:firstLineChars="200" w:firstLine="422"/>
        <w:rPr>
          <w:rFonts w:ascii="Consolas" w:eastAsia="黑体" w:hAnsi="Consolas" w:cs="Consolas"/>
        </w:rPr>
      </w:pP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、在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res/values/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下建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styles.xml,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设置程序的风格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>&lt;?xml</w:t>
      </w:r>
      <w:r w:rsidR="00C04714">
        <w:rPr>
          <w:rFonts w:ascii="Consolas" w:eastAsia="黑体" w:hAnsi="Consolas" w:cs="Consolas" w:hint="eastAsia"/>
        </w:rPr>
        <w:t xml:space="preserve"> </w:t>
      </w:r>
      <w:r w:rsidRPr="00C82E9A">
        <w:rPr>
          <w:rFonts w:ascii="Consolas" w:eastAsia="黑体" w:hAnsi="Consolas" w:cs="Consolas" w:hint="eastAsia"/>
        </w:rPr>
        <w:t xml:space="preserve">version="1.0"encoding="utf-8"?&gt;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&lt;resources&gt;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  <w:t>&lt;style name="Transparent"&gt;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</w:r>
      <w:r w:rsidRPr="00C82E9A">
        <w:rPr>
          <w:rFonts w:ascii="Consolas" w:eastAsia="黑体" w:hAnsi="Consolas" w:cs="Consolas" w:hint="eastAsia"/>
        </w:rPr>
        <w:tab/>
        <w:t>&lt;item name="android:windowBackground"&gt;@color/transparent&lt;/item&gt;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</w:r>
      <w:r w:rsidRPr="00C82E9A">
        <w:rPr>
          <w:rFonts w:ascii="Consolas" w:eastAsia="黑体" w:hAnsi="Consolas" w:cs="Consolas" w:hint="eastAsia"/>
        </w:rPr>
        <w:tab/>
        <w:t>&lt;item name="android:windowIsTranslucent"&gt;true&lt;/item&gt;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</w:r>
      <w:r w:rsidRPr="00C82E9A">
        <w:rPr>
          <w:rFonts w:ascii="Consolas" w:eastAsia="黑体" w:hAnsi="Consolas" w:cs="Consolas" w:hint="eastAsia"/>
        </w:rPr>
        <w:tab/>
        <w:t xml:space="preserve">&lt;item name="android:windowAnimationStyle"&gt;@+android:style/Animation.Translucent&lt;/item&gt; 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ab/>
        <w:t>&lt;/style&gt;</w:t>
      </w:r>
    </w:p>
    <w:p w:rsidR="00C82E9A" w:rsidRPr="00C82E9A" w:rsidRDefault="00C82E9A" w:rsidP="00662ED3">
      <w:pPr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&lt;/resources&gt; </w:t>
      </w:r>
    </w:p>
    <w:p w:rsid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161437" w:rsidRDefault="00161437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当然在定义主题的时候还可以继承</w:t>
      </w:r>
      <w:r>
        <w:rPr>
          <w:rFonts w:ascii="Consolas" w:eastAsia="黑体" w:hAnsi="Consolas" w:cs="Consolas" w:hint="eastAsia"/>
        </w:rPr>
        <w:t>Android</w:t>
      </w:r>
      <w:r>
        <w:rPr>
          <w:rFonts w:ascii="Consolas" w:eastAsia="黑体" w:hAnsi="Consolas" w:cs="Consolas" w:hint="eastAsia"/>
        </w:rPr>
        <w:t>系统自定义的主题</w:t>
      </w:r>
      <w:r w:rsidR="00866326">
        <w:rPr>
          <w:rFonts w:ascii="Consolas" w:eastAsia="黑体" w:hAnsi="Consolas" w:cs="Consolas" w:hint="eastAsia"/>
        </w:rPr>
        <w:t>，指定</w:t>
      </w:r>
      <w:r w:rsidR="00866326" w:rsidRPr="00881757">
        <w:rPr>
          <w:rFonts w:ascii="Consolas" w:eastAsia="黑体" w:hAnsi="Consolas" w:cs="Consolas" w:hint="eastAsia"/>
          <w:b/>
          <w:color w:val="C0504D" w:themeColor="accent2"/>
          <w:sz w:val="22"/>
        </w:rPr>
        <w:t>parent</w:t>
      </w:r>
      <w:r w:rsidR="00866326">
        <w:rPr>
          <w:rFonts w:ascii="Consolas" w:eastAsia="黑体" w:hAnsi="Consolas" w:cs="Consolas" w:hint="eastAsia"/>
        </w:rPr>
        <w:t>属性即可</w:t>
      </w:r>
    </w:p>
    <w:p w:rsidR="00A15E2D" w:rsidRDefault="00A15E2D" w:rsidP="00A15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style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"Theme.CustomDialog"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parent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"android:style/Theme.Dialog"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:rsidR="00A15E2D" w:rsidRDefault="00A15E2D" w:rsidP="00A15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"android:windowBackground"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@color/transparent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:rsidR="00A15E2D" w:rsidRDefault="00A15E2D" w:rsidP="00A15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"android:windowIsTranslucent"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:rsidR="00A15E2D" w:rsidRDefault="00A15E2D" w:rsidP="00A15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"android:windowAnimationStyle"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@+android:style/Animation.Translucent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item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:rsidR="00161437" w:rsidRDefault="00A15E2D" w:rsidP="00A15E2D">
      <w:pPr>
        <w:spacing w:line="312" w:lineRule="auto"/>
        <w:ind w:firstLineChars="200" w:firstLine="440"/>
        <w:rPr>
          <w:rFonts w:ascii="Consolas" w:eastAsia="黑体" w:hAnsi="Consolas" w:cs="Consolas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style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:rsidR="00161437" w:rsidRPr="00161437" w:rsidRDefault="00161437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C82E9A" w:rsidRPr="00852F28" w:rsidRDefault="00C82E9A" w:rsidP="00852F28">
      <w:pPr>
        <w:spacing w:line="312" w:lineRule="auto"/>
        <w:ind w:firstLineChars="200" w:firstLine="422"/>
        <w:rPr>
          <w:rFonts w:ascii="Consolas" w:eastAsia="黑体" w:hAnsi="Consolas" w:cs="Consolas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、把这个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styles.xml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用在相应的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Activity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上。即在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AndroidManifest.xml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中的任意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&lt;activity&gt;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标签中添加</w:t>
      </w:r>
      <w:r w:rsidRPr="00852F28">
        <w:rPr>
          <w:rFonts w:ascii="Consolas" w:eastAsia="黑体" w:hAnsi="Consolas" w:cs="Consolas" w:hint="eastAsia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 xml:space="preserve">　　</w:t>
      </w:r>
      <w:r w:rsidRPr="00C82E9A">
        <w:rPr>
          <w:rFonts w:ascii="Consolas" w:eastAsia="黑体" w:hAnsi="Consolas" w:cs="Consolas" w:hint="eastAsia"/>
        </w:rPr>
        <w:t xml:space="preserve">android:theme="@style/transparent" </w:t>
      </w:r>
    </w:p>
    <w:p w:rsidR="00C82E9A" w:rsidRPr="00C82E9A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>如果想设置所有的</w:t>
      </w:r>
      <w:r w:rsidRPr="00C82E9A">
        <w:rPr>
          <w:rFonts w:ascii="Consolas" w:eastAsia="黑体" w:hAnsi="Consolas" w:cs="Consolas" w:hint="eastAsia"/>
        </w:rPr>
        <w:t>activity</w:t>
      </w:r>
      <w:r w:rsidRPr="00C82E9A">
        <w:rPr>
          <w:rFonts w:ascii="Consolas" w:eastAsia="黑体" w:hAnsi="Consolas" w:cs="Consolas" w:hint="eastAsia"/>
        </w:rPr>
        <w:t>都使用这个风格，可以把这句标签语句添加在</w:t>
      </w:r>
      <w:r w:rsidRPr="00C82E9A">
        <w:rPr>
          <w:rFonts w:ascii="Consolas" w:eastAsia="黑体" w:hAnsi="Consolas" w:cs="Consolas" w:hint="eastAsia"/>
        </w:rPr>
        <w:t>&lt;application&gt;</w:t>
      </w:r>
      <w:r w:rsidRPr="00C82E9A">
        <w:rPr>
          <w:rFonts w:ascii="Consolas" w:eastAsia="黑体" w:hAnsi="Consolas" w:cs="Consolas" w:hint="eastAsia"/>
        </w:rPr>
        <w:t>中。</w:t>
      </w:r>
      <w:r w:rsidRPr="00C82E9A">
        <w:rPr>
          <w:rFonts w:ascii="Consolas" w:eastAsia="黑体" w:hAnsi="Consolas" w:cs="Consolas" w:hint="eastAsia"/>
        </w:rPr>
        <w:t xml:space="preserve"> </w:t>
      </w:r>
    </w:p>
    <w:p w:rsidR="001D6A8F" w:rsidRDefault="00C82E9A" w:rsidP="00C82E9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C82E9A">
        <w:rPr>
          <w:rFonts w:ascii="Consolas" w:eastAsia="黑体" w:hAnsi="Consolas" w:cs="Consolas" w:hint="eastAsia"/>
        </w:rPr>
        <w:t>最后运行程序，哈哈，是不是发现整个界面都被蒙上一层半透明了。最后可以把背景色</w:t>
      </w:r>
      <w:r w:rsidRPr="00C82E9A">
        <w:rPr>
          <w:rFonts w:ascii="Consolas" w:eastAsia="黑体" w:hAnsi="Consolas" w:cs="Consolas" w:hint="eastAsia"/>
        </w:rPr>
        <w:t>#9000</w:t>
      </w:r>
      <w:r w:rsidRPr="00C82E9A">
        <w:rPr>
          <w:rFonts w:ascii="Consolas" w:eastAsia="黑体" w:hAnsi="Consolas" w:cs="Consolas" w:hint="eastAsia"/>
        </w:rPr>
        <w:t>换成</w:t>
      </w:r>
      <w:r w:rsidRPr="00C82E9A">
        <w:rPr>
          <w:rFonts w:ascii="Consolas" w:eastAsia="黑体" w:hAnsi="Consolas" w:cs="Consolas" w:hint="eastAsia"/>
        </w:rPr>
        <w:t>#0000</w:t>
      </w:r>
      <w:r w:rsidRPr="00C82E9A">
        <w:rPr>
          <w:rFonts w:ascii="Consolas" w:eastAsia="黑体" w:hAnsi="Consolas" w:cs="Consolas" w:hint="eastAsia"/>
        </w:rPr>
        <w:t>，运行程序后，就全透明了，看得见背景下的所有东西可以却都操作无效。</w:t>
      </w:r>
    </w:p>
    <w:p w:rsidR="004A2CF5" w:rsidRDefault="004A2CF5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02A79" w:rsidRDefault="00D02A79" w:rsidP="00D75256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</w:p>
    <w:p w:rsidR="005E7BC0" w:rsidRDefault="005E7BC0" w:rsidP="005E7BC0">
      <w:pPr>
        <w:pStyle w:val="2"/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横竖屏切换</w:t>
      </w:r>
    </w:p>
    <w:p w:rsidR="000B7917" w:rsidRDefault="000B7917" w:rsidP="00D75256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</w:p>
    <w:p w:rsidR="005E7BC0" w:rsidRPr="005E7BC0" w:rsidRDefault="000B7917" w:rsidP="00B172BA">
      <w:pPr>
        <w:pStyle w:val="3"/>
        <w:ind w:firstLine="240"/>
      </w:pPr>
      <w:r>
        <w:rPr>
          <w:rFonts w:hint="eastAsia"/>
        </w:rPr>
        <w:t>1</w:t>
      </w:r>
      <w:r>
        <w:rPr>
          <w:rFonts w:hint="eastAsia"/>
        </w:rPr>
        <w:t>、禁止横竖屏切换</w:t>
      </w:r>
    </w:p>
    <w:p w:rsidR="00B172BA" w:rsidRPr="00A32E57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 w:hint="eastAsia"/>
        </w:rPr>
        <w:t>不想横竖屏之间切换，最简单的办法就是在项目的</w:t>
      </w:r>
      <w:r w:rsidRPr="00B172BA">
        <w:rPr>
          <w:rFonts w:ascii="Consolas" w:eastAsia="黑体" w:hAnsi="Consolas" w:cs="Consolas" w:hint="eastAsia"/>
        </w:rPr>
        <w:t xml:space="preserve"> AndroidManifest.xml</w:t>
      </w:r>
      <w:r w:rsidRPr="00B172BA">
        <w:rPr>
          <w:rFonts w:ascii="Consolas" w:eastAsia="黑体" w:hAnsi="Consolas" w:cs="Consolas" w:hint="eastAsia"/>
        </w:rPr>
        <w:t>中找到你所指定的</w:t>
      </w:r>
      <w:r w:rsidRPr="00B172BA">
        <w:rPr>
          <w:rFonts w:ascii="Consolas" w:eastAsia="黑体" w:hAnsi="Consolas" w:cs="Consolas" w:hint="eastAsia"/>
        </w:rPr>
        <w:t>activity</w:t>
      </w:r>
      <w:r w:rsidRPr="00B172BA">
        <w:rPr>
          <w:rFonts w:ascii="Consolas" w:eastAsia="黑体" w:hAnsi="Consolas" w:cs="Consolas" w:hint="eastAsia"/>
        </w:rPr>
        <w:t>中加上</w:t>
      </w:r>
      <w:r w:rsidRPr="00B172BA">
        <w:rPr>
          <w:rFonts w:ascii="Consolas" w:eastAsia="黑体" w:hAnsi="Consolas" w:cs="Consolas" w:hint="eastAsia"/>
        </w:rPr>
        <w:t>android:screenOrientation</w:t>
      </w:r>
      <w:r w:rsidRPr="00B172BA">
        <w:rPr>
          <w:rFonts w:ascii="Consolas" w:eastAsia="黑体" w:hAnsi="Consolas" w:cs="Consolas" w:hint="eastAsia"/>
        </w:rPr>
        <w:t>属性，他有以下几个参数：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"unspecified"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默认值</w:t>
      </w:r>
      <w:r w:rsidRPr="00B172BA">
        <w:rPr>
          <w:rFonts w:ascii="Consolas" w:eastAsia="黑体" w:hAnsi="Consolas" w:cs="Consolas" w:hint="eastAsia"/>
        </w:rPr>
        <w:t xml:space="preserve"> </w:t>
      </w:r>
      <w:r w:rsidRPr="00B172BA">
        <w:rPr>
          <w:rFonts w:ascii="Consolas" w:eastAsia="黑体" w:hAnsi="Consolas" w:cs="Consolas" w:hint="eastAsia"/>
        </w:rPr>
        <w:t>由系统来判断显示方向</w:t>
      </w:r>
      <w:r w:rsidRPr="00B172BA">
        <w:rPr>
          <w:rFonts w:ascii="Consolas" w:eastAsia="黑体" w:hAnsi="Consolas" w:cs="Consolas" w:hint="eastAsia"/>
        </w:rPr>
        <w:t>.</w:t>
      </w:r>
      <w:r w:rsidRPr="00B172BA">
        <w:rPr>
          <w:rFonts w:ascii="Consolas" w:eastAsia="黑体" w:hAnsi="Consolas" w:cs="Consolas" w:hint="eastAsia"/>
        </w:rPr>
        <w:t>判定的策略是和设备相关的，所以不同的设备会有不同的显示方向</w:t>
      </w:r>
      <w:r w:rsidRPr="00B172BA">
        <w:rPr>
          <w:rFonts w:ascii="Consolas" w:eastAsia="黑体" w:hAnsi="Consolas" w:cs="Consolas" w:hint="eastAsia"/>
        </w:rPr>
        <w:t>.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"landscape"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lastRenderedPageBreak/>
        <w:tab/>
      </w:r>
      <w:r w:rsidRPr="00B172BA">
        <w:rPr>
          <w:rFonts w:ascii="Consolas" w:eastAsia="黑体" w:hAnsi="Consolas" w:cs="Consolas" w:hint="eastAsia"/>
        </w:rPr>
        <w:t>横屏显示（宽比高要长）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"portrait"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竖屏显示</w:t>
      </w:r>
      <w:r w:rsidRPr="00B172BA">
        <w:rPr>
          <w:rFonts w:ascii="Consolas" w:eastAsia="黑体" w:hAnsi="Consolas" w:cs="Consolas" w:hint="eastAsia"/>
        </w:rPr>
        <w:t>(</w:t>
      </w:r>
      <w:r w:rsidRPr="00B172BA">
        <w:rPr>
          <w:rFonts w:ascii="Consolas" w:eastAsia="黑体" w:hAnsi="Consolas" w:cs="Consolas" w:hint="eastAsia"/>
        </w:rPr>
        <w:t>高比宽要长</w:t>
      </w:r>
      <w:r w:rsidRPr="00B172BA">
        <w:rPr>
          <w:rFonts w:ascii="Consolas" w:eastAsia="黑体" w:hAnsi="Consolas" w:cs="Consolas" w:hint="eastAsia"/>
        </w:rPr>
        <w:t>)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"user"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用户当前首选的方向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"behind"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和该</w:t>
      </w:r>
      <w:r w:rsidRPr="00B172BA">
        <w:rPr>
          <w:rFonts w:ascii="Consolas" w:eastAsia="黑体" w:hAnsi="Consolas" w:cs="Consolas" w:hint="eastAsia"/>
        </w:rPr>
        <w:t>Activity</w:t>
      </w:r>
      <w:r w:rsidRPr="00B172BA">
        <w:rPr>
          <w:rFonts w:ascii="Consolas" w:eastAsia="黑体" w:hAnsi="Consolas" w:cs="Consolas" w:hint="eastAsia"/>
        </w:rPr>
        <w:t>下面的那个</w:t>
      </w:r>
      <w:r w:rsidRPr="00B172BA">
        <w:rPr>
          <w:rFonts w:ascii="Consolas" w:eastAsia="黑体" w:hAnsi="Consolas" w:cs="Consolas" w:hint="eastAsia"/>
        </w:rPr>
        <w:t>Activity</w:t>
      </w:r>
      <w:r w:rsidRPr="00B172BA">
        <w:rPr>
          <w:rFonts w:ascii="Consolas" w:eastAsia="黑体" w:hAnsi="Consolas" w:cs="Consolas" w:hint="eastAsia"/>
        </w:rPr>
        <w:t>的方向一致</w:t>
      </w:r>
      <w:r w:rsidRPr="00B172BA">
        <w:rPr>
          <w:rFonts w:ascii="Consolas" w:eastAsia="黑体" w:hAnsi="Consolas" w:cs="Consolas" w:hint="eastAsia"/>
        </w:rPr>
        <w:t>(</w:t>
      </w:r>
      <w:r w:rsidRPr="00B172BA">
        <w:rPr>
          <w:rFonts w:ascii="Consolas" w:eastAsia="黑体" w:hAnsi="Consolas" w:cs="Consolas" w:hint="eastAsia"/>
        </w:rPr>
        <w:t>在</w:t>
      </w:r>
      <w:r w:rsidRPr="00B172BA">
        <w:rPr>
          <w:rFonts w:ascii="Consolas" w:eastAsia="黑体" w:hAnsi="Consolas" w:cs="Consolas" w:hint="eastAsia"/>
        </w:rPr>
        <w:t>Activity</w:t>
      </w:r>
      <w:r w:rsidRPr="00B172BA">
        <w:rPr>
          <w:rFonts w:ascii="Consolas" w:eastAsia="黑体" w:hAnsi="Consolas" w:cs="Consolas" w:hint="eastAsia"/>
        </w:rPr>
        <w:t>堆栈中的</w:t>
      </w:r>
      <w:r w:rsidRPr="00B172BA">
        <w:rPr>
          <w:rFonts w:ascii="Consolas" w:eastAsia="黑体" w:hAnsi="Consolas" w:cs="Consolas" w:hint="eastAsia"/>
        </w:rPr>
        <w:t>)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"sensor"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有物理的感应器来决定。如果用户旋转设备这屏幕会横竖屏切换。</w:t>
      </w:r>
    </w:p>
    <w:p w:rsidR="00B172BA" w:rsidRPr="00B172BA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/>
        </w:rPr>
        <w:t>"nosensor"</w:t>
      </w:r>
    </w:p>
    <w:p w:rsidR="00D02A79" w:rsidRDefault="00B172BA" w:rsidP="00B17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B172BA">
        <w:rPr>
          <w:rFonts w:ascii="Consolas" w:eastAsia="黑体" w:hAnsi="Consolas" w:cs="Consolas" w:hint="eastAsia"/>
        </w:rPr>
        <w:tab/>
      </w:r>
      <w:r w:rsidRPr="00B172BA">
        <w:rPr>
          <w:rFonts w:ascii="Consolas" w:eastAsia="黑体" w:hAnsi="Consolas" w:cs="Consolas" w:hint="eastAsia"/>
        </w:rPr>
        <w:t>忽略物理感应器，这样就不会随着用户旋转设备而更改了</w:t>
      </w:r>
      <w:r w:rsidRPr="00B172BA">
        <w:rPr>
          <w:rFonts w:ascii="Consolas" w:eastAsia="黑体" w:hAnsi="Consolas" w:cs="Consolas" w:hint="eastAsia"/>
        </w:rPr>
        <w:t xml:space="preserve"> </w:t>
      </w:r>
      <w:r w:rsidRPr="00B172BA">
        <w:rPr>
          <w:rFonts w:ascii="Consolas" w:eastAsia="黑体" w:hAnsi="Consolas" w:cs="Consolas" w:hint="eastAsia"/>
        </w:rPr>
        <w:t>（</w:t>
      </w:r>
      <w:r w:rsidRPr="00B172BA">
        <w:rPr>
          <w:rFonts w:ascii="Consolas" w:eastAsia="黑体" w:hAnsi="Consolas" w:cs="Consolas" w:hint="eastAsia"/>
        </w:rPr>
        <w:t xml:space="preserve"> "unspecified"</w:t>
      </w:r>
      <w:r w:rsidRPr="00B172BA">
        <w:rPr>
          <w:rFonts w:ascii="Consolas" w:eastAsia="黑体" w:hAnsi="Consolas" w:cs="Consolas" w:hint="eastAsia"/>
        </w:rPr>
        <w:t>设置除外</w:t>
      </w:r>
      <w:r w:rsidRPr="00B172BA">
        <w:rPr>
          <w:rFonts w:ascii="Consolas" w:eastAsia="黑体" w:hAnsi="Consolas" w:cs="Consolas" w:hint="eastAsia"/>
        </w:rPr>
        <w:t xml:space="preserve"> </w:t>
      </w:r>
      <w:r w:rsidRPr="00B172BA">
        <w:rPr>
          <w:rFonts w:ascii="Consolas" w:eastAsia="黑体" w:hAnsi="Consolas" w:cs="Consolas" w:hint="eastAsia"/>
        </w:rPr>
        <w:t>）。</w:t>
      </w:r>
    </w:p>
    <w:p w:rsidR="00D02A79" w:rsidRDefault="00012BA9" w:rsidP="00D75256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012BA9">
        <w:rPr>
          <w:rFonts w:ascii="Consolas" w:eastAsia="黑体" w:hAnsi="Consolas" w:cs="Consolas" w:hint="eastAsia"/>
        </w:rPr>
        <w:t>也可以在</w:t>
      </w:r>
      <w:r w:rsidRPr="00012BA9">
        <w:rPr>
          <w:rFonts w:ascii="Consolas" w:eastAsia="黑体" w:hAnsi="Consolas" w:cs="Consolas" w:hint="eastAsia"/>
        </w:rPr>
        <w:t>Java</w:t>
      </w:r>
      <w:r w:rsidRPr="00012BA9">
        <w:rPr>
          <w:rFonts w:ascii="Consolas" w:eastAsia="黑体" w:hAnsi="Consolas" w:cs="Consolas" w:hint="eastAsia"/>
        </w:rPr>
        <w:t>代码中通过</w:t>
      </w:r>
      <w:r w:rsidRPr="00012BA9">
        <w:rPr>
          <w:rFonts w:ascii="Consolas" w:eastAsia="黑体" w:hAnsi="Consolas" w:cs="Consolas" w:hint="eastAsia"/>
        </w:rPr>
        <w:t>setRequestedOrientation(ActivityInfo.SCREEN_ORIENTATION_LANDSCAPE);</w:t>
      </w:r>
      <w:r w:rsidRPr="00012BA9">
        <w:rPr>
          <w:rFonts w:ascii="Consolas" w:eastAsia="黑体" w:hAnsi="Consolas" w:cs="Consolas" w:hint="eastAsia"/>
        </w:rPr>
        <w:t>来设置</w:t>
      </w:r>
    </w:p>
    <w:p w:rsid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</w:p>
    <w:p w:rsidR="00E84A20" w:rsidRPr="00E84A20" w:rsidRDefault="00E84A20" w:rsidP="00E84A20">
      <w:pPr>
        <w:pStyle w:val="3"/>
        <w:ind w:firstLin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84A20">
        <w:rPr>
          <w:rFonts w:hint="eastAsia"/>
        </w:rPr>
        <w:t>如果要让软件在横竖屏之间切换，由于横竖屏的高宽会发生转换，有可能会要求不同的布局。可以通过以下方法来切换布局：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E84A20">
        <w:rPr>
          <w:rFonts w:ascii="Consolas" w:eastAsia="黑体" w:hAnsi="Consolas" w:cs="Consolas" w:hint="eastAsia"/>
        </w:rPr>
        <w:t>1</w:t>
      </w:r>
      <w:r w:rsidRPr="00E84A20">
        <w:rPr>
          <w:rFonts w:ascii="Consolas" w:eastAsia="黑体" w:hAnsi="Consolas" w:cs="Consolas" w:hint="eastAsia"/>
        </w:rPr>
        <w:t>）</w:t>
      </w:r>
      <w:r w:rsidR="00947DAF">
        <w:rPr>
          <w:rFonts w:ascii="Consolas" w:eastAsia="黑体" w:hAnsi="Consolas" w:cs="Consolas" w:hint="eastAsia"/>
        </w:rPr>
        <w:t>、</w:t>
      </w:r>
      <w:r w:rsidRPr="00E84A20">
        <w:rPr>
          <w:rFonts w:ascii="Consolas" w:eastAsia="黑体" w:hAnsi="Consolas" w:cs="Consolas" w:hint="eastAsia"/>
        </w:rPr>
        <w:t>在</w:t>
      </w:r>
      <w:r w:rsidRPr="00E84A20">
        <w:rPr>
          <w:rFonts w:ascii="Consolas" w:eastAsia="黑体" w:hAnsi="Consolas" w:cs="Consolas" w:hint="eastAsia"/>
        </w:rPr>
        <w:t>res</w:t>
      </w:r>
      <w:r w:rsidRPr="00E84A20">
        <w:rPr>
          <w:rFonts w:ascii="Consolas" w:eastAsia="黑体" w:hAnsi="Consolas" w:cs="Consolas" w:hint="eastAsia"/>
        </w:rPr>
        <w:t>目录下建立</w:t>
      </w:r>
      <w:r w:rsidRPr="00E84A20">
        <w:rPr>
          <w:rFonts w:ascii="Consolas" w:eastAsia="黑体" w:hAnsi="Consolas" w:cs="Consolas" w:hint="eastAsia"/>
        </w:rPr>
        <w:t>layout-land</w:t>
      </w:r>
      <w:r w:rsidRPr="00E84A20">
        <w:rPr>
          <w:rFonts w:ascii="Consolas" w:eastAsia="黑体" w:hAnsi="Consolas" w:cs="Consolas" w:hint="eastAsia"/>
        </w:rPr>
        <w:t>和</w:t>
      </w:r>
      <w:r w:rsidRPr="00E84A20">
        <w:rPr>
          <w:rFonts w:ascii="Consolas" w:eastAsia="黑体" w:hAnsi="Consolas" w:cs="Consolas" w:hint="eastAsia"/>
        </w:rPr>
        <w:t>layout-port</w:t>
      </w:r>
      <w:r w:rsidRPr="00E84A20">
        <w:rPr>
          <w:rFonts w:ascii="Consolas" w:eastAsia="黑体" w:hAnsi="Consolas" w:cs="Consolas" w:hint="eastAsia"/>
        </w:rPr>
        <w:t>目录</w:t>
      </w:r>
      <w:r w:rsidRPr="00E84A20">
        <w:rPr>
          <w:rFonts w:ascii="Consolas" w:eastAsia="黑体" w:hAnsi="Consolas" w:cs="Consolas" w:hint="eastAsia"/>
        </w:rPr>
        <w:t>,</w:t>
      </w:r>
      <w:r w:rsidRPr="00E84A20">
        <w:rPr>
          <w:rFonts w:ascii="Consolas" w:eastAsia="黑体" w:hAnsi="Consolas" w:cs="Consolas" w:hint="eastAsia"/>
        </w:rPr>
        <w:t>相应的</w:t>
      </w:r>
      <w:r w:rsidRPr="00E84A20">
        <w:rPr>
          <w:rFonts w:ascii="Consolas" w:eastAsia="黑体" w:hAnsi="Consolas" w:cs="Consolas" w:hint="eastAsia"/>
        </w:rPr>
        <w:t>layout</w:t>
      </w:r>
      <w:r w:rsidRPr="00E84A20">
        <w:rPr>
          <w:rFonts w:ascii="Consolas" w:eastAsia="黑体" w:hAnsi="Consolas" w:cs="Consolas" w:hint="eastAsia"/>
        </w:rPr>
        <w:t>文件不变，比如</w:t>
      </w:r>
      <w:r w:rsidRPr="00E84A20">
        <w:rPr>
          <w:rFonts w:ascii="Consolas" w:eastAsia="黑体" w:hAnsi="Consolas" w:cs="Consolas" w:hint="eastAsia"/>
        </w:rPr>
        <w:t>main.xml</w:t>
      </w:r>
      <w:r w:rsidRPr="00E84A20">
        <w:rPr>
          <w:rFonts w:ascii="Consolas" w:eastAsia="黑体" w:hAnsi="Consolas" w:cs="Consolas" w:hint="eastAsia"/>
        </w:rPr>
        <w:t>。</w:t>
      </w:r>
      <w:r w:rsidRPr="00E84A20">
        <w:rPr>
          <w:rFonts w:ascii="Consolas" w:eastAsia="黑体" w:hAnsi="Consolas" w:cs="Consolas" w:hint="eastAsia"/>
        </w:rPr>
        <w:t>layout-land</w:t>
      </w:r>
      <w:r w:rsidRPr="00E84A20">
        <w:rPr>
          <w:rFonts w:ascii="Consolas" w:eastAsia="黑体" w:hAnsi="Consolas" w:cs="Consolas" w:hint="eastAsia"/>
        </w:rPr>
        <w:t>是横屏的</w:t>
      </w:r>
      <w:r w:rsidRPr="00E84A20">
        <w:rPr>
          <w:rFonts w:ascii="Consolas" w:eastAsia="黑体" w:hAnsi="Consolas" w:cs="Consolas" w:hint="eastAsia"/>
        </w:rPr>
        <w:t>layout,layout-port</w:t>
      </w:r>
      <w:r w:rsidRPr="00E84A20">
        <w:rPr>
          <w:rFonts w:ascii="Consolas" w:eastAsia="黑体" w:hAnsi="Consolas" w:cs="Consolas" w:hint="eastAsia"/>
        </w:rPr>
        <w:t>是竖屏的</w:t>
      </w:r>
      <w:r w:rsidRPr="00E84A20">
        <w:rPr>
          <w:rFonts w:ascii="Consolas" w:eastAsia="黑体" w:hAnsi="Consolas" w:cs="Consolas" w:hint="eastAsia"/>
        </w:rPr>
        <w:t>layout</w:t>
      </w:r>
      <w:r w:rsidRPr="00E84A20">
        <w:rPr>
          <w:rFonts w:ascii="Consolas" w:eastAsia="黑体" w:hAnsi="Consolas" w:cs="Consolas" w:hint="eastAsia"/>
        </w:rPr>
        <w:t>，其他的不用管，模拟器会自动寻找。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E84A20">
        <w:rPr>
          <w:rFonts w:ascii="Consolas" w:eastAsia="黑体" w:hAnsi="Consolas" w:cs="Consolas" w:hint="eastAsia"/>
        </w:rPr>
        <w:t>2</w:t>
      </w:r>
      <w:r w:rsidRPr="00E84A20">
        <w:rPr>
          <w:rFonts w:ascii="Consolas" w:eastAsia="黑体" w:hAnsi="Consolas" w:cs="Consolas" w:hint="eastAsia"/>
        </w:rPr>
        <w:t>）</w:t>
      </w:r>
      <w:r w:rsidR="00947DAF">
        <w:rPr>
          <w:rFonts w:ascii="Consolas" w:eastAsia="黑体" w:hAnsi="Consolas" w:cs="Consolas" w:hint="eastAsia"/>
        </w:rPr>
        <w:t>、</w:t>
      </w:r>
      <w:bookmarkStart w:id="0" w:name="_GoBack"/>
      <w:bookmarkEnd w:id="0"/>
      <w:r w:rsidRPr="00E84A20">
        <w:rPr>
          <w:rFonts w:ascii="Consolas" w:eastAsia="黑体" w:hAnsi="Consolas" w:cs="Consolas" w:hint="eastAsia"/>
        </w:rPr>
        <w:t>通过</w:t>
      </w:r>
      <w:r w:rsidRPr="00E84A20">
        <w:rPr>
          <w:rFonts w:ascii="Consolas" w:eastAsia="黑体" w:hAnsi="Consolas" w:cs="Consolas" w:hint="eastAsia"/>
        </w:rPr>
        <w:t>this.getResources().getConfiguration().orientation</w:t>
      </w:r>
      <w:r w:rsidRPr="00E84A20">
        <w:rPr>
          <w:rFonts w:ascii="Consolas" w:eastAsia="黑体" w:hAnsi="Consolas" w:cs="Consolas" w:hint="eastAsia"/>
        </w:rPr>
        <w:t>来判断当前是横屏还是竖屏然后来加载相应的</w:t>
      </w:r>
      <w:r w:rsidRPr="00E84A20">
        <w:rPr>
          <w:rFonts w:ascii="Consolas" w:eastAsia="黑体" w:hAnsi="Consolas" w:cs="Consolas" w:hint="eastAsia"/>
        </w:rPr>
        <w:t>xml</w:t>
      </w:r>
      <w:r w:rsidRPr="00E84A20">
        <w:rPr>
          <w:rFonts w:ascii="Consolas" w:eastAsia="黑体" w:hAnsi="Consolas" w:cs="Consolas" w:hint="eastAsia"/>
        </w:rPr>
        <w:t>布局文件。因为当屏幕变为横屏的时候</w:t>
      </w:r>
      <w:r w:rsidRPr="00E84A20">
        <w:rPr>
          <w:rFonts w:ascii="Consolas" w:eastAsia="黑体" w:hAnsi="Consolas" w:cs="Consolas" w:hint="eastAsia"/>
        </w:rPr>
        <w:t>,</w:t>
      </w:r>
      <w:r w:rsidRPr="00E84A20">
        <w:rPr>
          <w:rFonts w:ascii="Consolas" w:eastAsia="黑体" w:hAnsi="Consolas" w:cs="Consolas" w:hint="eastAsia"/>
        </w:rPr>
        <w:t>系统会重新呼叫当前</w:t>
      </w:r>
      <w:r w:rsidRPr="00E84A20">
        <w:rPr>
          <w:rFonts w:ascii="Consolas" w:eastAsia="黑体" w:hAnsi="Consolas" w:cs="Consolas" w:hint="eastAsia"/>
        </w:rPr>
        <w:t>Activity</w:t>
      </w:r>
      <w:r w:rsidRPr="00E84A20">
        <w:rPr>
          <w:rFonts w:ascii="Consolas" w:eastAsia="黑体" w:hAnsi="Consolas" w:cs="Consolas" w:hint="eastAsia"/>
        </w:rPr>
        <w:t>的</w:t>
      </w:r>
      <w:r w:rsidRPr="00E84A20">
        <w:rPr>
          <w:rFonts w:ascii="Consolas" w:eastAsia="黑体" w:hAnsi="Consolas" w:cs="Consolas" w:hint="eastAsia"/>
        </w:rPr>
        <w:t>OnCreate</w:t>
      </w:r>
      <w:r w:rsidRPr="00E84A20">
        <w:rPr>
          <w:rFonts w:ascii="Consolas" w:eastAsia="黑体" w:hAnsi="Consolas" w:cs="Consolas" w:hint="eastAsia"/>
        </w:rPr>
        <w:t>方法</w:t>
      </w:r>
      <w:r w:rsidRPr="00E84A20">
        <w:rPr>
          <w:rFonts w:ascii="Consolas" w:eastAsia="黑体" w:hAnsi="Consolas" w:cs="Consolas" w:hint="eastAsia"/>
        </w:rPr>
        <w:t>,</w:t>
      </w:r>
      <w:r w:rsidRPr="00E84A20">
        <w:rPr>
          <w:rFonts w:ascii="Consolas" w:eastAsia="黑体" w:hAnsi="Consolas" w:cs="Consolas" w:hint="eastAsia"/>
        </w:rPr>
        <w:t>你可以把以下方法放在你的</w:t>
      </w:r>
      <w:r w:rsidRPr="00E84A20">
        <w:rPr>
          <w:rFonts w:ascii="Consolas" w:eastAsia="黑体" w:hAnsi="Consolas" w:cs="Consolas" w:hint="eastAsia"/>
        </w:rPr>
        <w:t xml:space="preserve"> OnCreate</w:t>
      </w:r>
      <w:r w:rsidRPr="00E84A20">
        <w:rPr>
          <w:rFonts w:ascii="Consolas" w:eastAsia="黑体" w:hAnsi="Consolas" w:cs="Consolas" w:hint="eastAsia"/>
        </w:rPr>
        <w:t>中来检查当前的方向</w:t>
      </w:r>
      <w:r w:rsidRPr="00E84A20">
        <w:rPr>
          <w:rFonts w:ascii="Consolas" w:eastAsia="黑体" w:hAnsi="Consolas" w:cs="Consolas" w:hint="eastAsia"/>
        </w:rPr>
        <w:t>,</w:t>
      </w:r>
      <w:r w:rsidRPr="00E84A20">
        <w:rPr>
          <w:rFonts w:ascii="Consolas" w:eastAsia="黑体" w:hAnsi="Consolas" w:cs="Consolas" w:hint="eastAsia"/>
        </w:rPr>
        <w:t>然后可以让你的</w:t>
      </w:r>
      <w:r w:rsidRPr="00E84A20">
        <w:rPr>
          <w:rFonts w:ascii="Consolas" w:eastAsia="黑体" w:hAnsi="Consolas" w:cs="Consolas" w:hint="eastAsia"/>
        </w:rPr>
        <w:t>SetContentView</w:t>
      </w:r>
      <w:r w:rsidRPr="00E84A20">
        <w:rPr>
          <w:rFonts w:ascii="Consolas" w:eastAsia="黑体" w:hAnsi="Consolas" w:cs="Consolas" w:hint="eastAsia"/>
        </w:rPr>
        <w:t>来载入不同的</w:t>
      </w:r>
      <w:r w:rsidRPr="00E84A20">
        <w:rPr>
          <w:rFonts w:ascii="Consolas" w:eastAsia="黑体" w:hAnsi="Consolas" w:cs="Consolas" w:hint="eastAsia"/>
        </w:rPr>
        <w:t>Layout xml.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84A20">
        <w:rPr>
          <w:rFonts w:ascii="Consolas" w:eastAsia="黑体" w:hAnsi="Consolas" w:cs="Consolas"/>
        </w:rPr>
        <w:t>if (this.getResources().getConfiguration().orientation == Configuration.ORIENTATION_LANDSCAPE) {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84A20">
        <w:rPr>
          <w:rFonts w:ascii="Consolas" w:eastAsia="黑体" w:hAnsi="Consolas" w:cs="Consolas"/>
        </w:rPr>
        <w:t>Log.i("info", "landscape");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84A20">
        <w:rPr>
          <w:rFonts w:ascii="Consolas" w:eastAsia="黑体" w:hAnsi="Consolas" w:cs="Consolas"/>
        </w:rPr>
        <w:t>}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84A20">
        <w:rPr>
          <w:rFonts w:ascii="Consolas" w:eastAsia="黑体" w:hAnsi="Consolas" w:cs="Consolas"/>
        </w:rPr>
        <w:t>else if (this.getResources().getConfiguration().orientation == Configuration.ORIENTATION_PORTRAIT) {</w:t>
      </w:r>
    </w:p>
    <w:p w:rsidR="00E84A20" w:rsidRPr="00E84A20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E84A20">
        <w:rPr>
          <w:rFonts w:ascii="Consolas" w:eastAsia="黑体" w:hAnsi="Consolas" w:cs="Consolas"/>
        </w:rPr>
        <w:t>Log.i("info", "portrait");</w:t>
      </w:r>
    </w:p>
    <w:p w:rsidR="00BD5025" w:rsidRDefault="00E84A20" w:rsidP="00E84A20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  <w:r w:rsidRPr="00E84A20">
        <w:rPr>
          <w:rFonts w:ascii="Consolas" w:eastAsia="黑体" w:hAnsi="Consolas" w:cs="Consolas"/>
        </w:rPr>
        <w:t>}</w:t>
      </w:r>
    </w:p>
    <w:p w:rsidR="00BD5025" w:rsidRDefault="00BD5025" w:rsidP="00D75256">
      <w:pPr>
        <w:spacing w:line="312" w:lineRule="auto"/>
        <w:ind w:firstLineChars="200" w:firstLine="420"/>
        <w:rPr>
          <w:rFonts w:ascii="Consolas" w:eastAsia="黑体" w:hAnsi="Consolas" w:cs="Consolas" w:hint="eastAsia"/>
        </w:rPr>
      </w:pPr>
    </w:p>
    <w:p w:rsidR="00BD5025" w:rsidRDefault="00BD5025" w:rsidP="00D7525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C61167" w:rsidRDefault="005B5796" w:rsidP="00D50E03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61167">
        <w:rPr>
          <w:rFonts w:hint="eastAsia"/>
        </w:rPr>
        <w:t>使用自定义样式替换系统默认的</w:t>
      </w:r>
      <w:r w:rsidR="00C61167">
        <w:rPr>
          <w:rFonts w:hint="eastAsia"/>
        </w:rPr>
        <w:t>ProgressBar</w:t>
      </w:r>
      <w:r w:rsidR="00C61167">
        <w:rPr>
          <w:rFonts w:hint="eastAsia"/>
        </w:rPr>
        <w:t>显示图片</w:t>
      </w:r>
    </w:p>
    <w:p w:rsidR="00C61167" w:rsidRDefault="00C61167" w:rsidP="00C61167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、定义一个样式</w:t>
      </w:r>
      <w:r>
        <w:rPr>
          <w:rFonts w:ascii="Consolas" w:eastAsia="黑体" w:hAnsi="Consolas" w:cs="Consolas" w:hint="eastAsia"/>
        </w:rPr>
        <w:t>style</w:t>
      </w:r>
      <w:r>
        <w:rPr>
          <w:rFonts w:ascii="Consolas" w:eastAsia="黑体" w:hAnsi="Consolas" w:cs="Consolas" w:hint="eastAsia"/>
        </w:rPr>
        <w:t>，继承于</w:t>
      </w:r>
      <w:r>
        <w:rPr>
          <w:rFonts w:ascii="Consolas" w:eastAsia="黑体" w:hAnsi="Consolas" w:cs="Consolas" w:hint="eastAsia"/>
        </w:rPr>
        <w:t>android:style/Widget.ProgressBar.Large</w:t>
      </w:r>
      <w:r>
        <w:rPr>
          <w:rFonts w:ascii="Consolas" w:eastAsia="黑体" w:hAnsi="Consolas" w:cs="Consolas" w:hint="eastAsia"/>
        </w:rPr>
        <w:t>；覆盖属性</w:t>
      </w:r>
      <w:r>
        <w:rPr>
          <w:rFonts w:ascii="Consolas" w:eastAsia="黑体" w:hAnsi="Consolas" w:cs="Consolas" w:hint="eastAsia"/>
        </w:rPr>
        <w:t>android:indeterminateDrawable</w:t>
      </w:r>
      <w:r>
        <w:rPr>
          <w:rFonts w:ascii="Consolas" w:eastAsia="黑体" w:hAnsi="Consolas" w:cs="Consolas" w:hint="eastAsia"/>
        </w:rPr>
        <w:t>，将该属性指定一个</w:t>
      </w:r>
      <w:r>
        <w:rPr>
          <w:rFonts w:ascii="Consolas" w:eastAsia="黑体" w:hAnsi="Consolas" w:cs="Consolas" w:hint="eastAsia"/>
        </w:rPr>
        <w:t>rotate</w:t>
      </w:r>
      <w:r>
        <w:rPr>
          <w:rFonts w:ascii="Consolas" w:eastAsia="黑体" w:hAnsi="Consolas" w:cs="Consolas" w:hint="eastAsia"/>
        </w:rPr>
        <w:t>动画，该图片动画定义在</w:t>
      </w:r>
      <w:r>
        <w:rPr>
          <w:rFonts w:ascii="Consolas" w:eastAsia="黑体" w:hAnsi="Consolas" w:cs="Consolas" w:hint="eastAsia"/>
        </w:rPr>
        <w:t>drawable</w:t>
      </w:r>
      <w:r>
        <w:rPr>
          <w:rFonts w:ascii="Consolas" w:eastAsia="黑体" w:hAnsi="Consolas" w:cs="Consolas" w:hint="eastAsia"/>
        </w:rPr>
        <w:t>资源文件夹下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C61167" w:rsidTr="002C1F80">
        <w:tc>
          <w:tcPr>
            <w:tcW w:w="10420" w:type="dxa"/>
          </w:tcPr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563B14EC" wp14:editId="339E9832">
                  <wp:extent cx="612775" cy="612775"/>
                  <wp:effectExtent l="0" t="0" r="0" b="0"/>
                  <wp:docPr id="1" name="图片 1" descr="D:\视频教程\Android\3G手机Android应用新浪微博\sina\第19讲、ListView美化\myweibo19\myweibo\res\drawable-mdpi\prog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视频教程\Android\3G手机Android应用新浪微博\sina\第19讲、ListView美化\myweibo19\myweibo\res\drawable-mdpi\prog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"customProgressBarStyle"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ind w:firstLineChars="1000" w:firstLine="220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"android:style/Widget.ProgressBar.Large"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ind w:firstLineChars="600" w:firstLine="132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"android:indeterminateDrawable"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@drawable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/progressbar_rotate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C61167" w:rsidRDefault="00C61167" w:rsidP="002C1F80">
            <w:pPr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</w:tc>
      </w:tr>
    </w:tbl>
    <w:p w:rsidR="00C61167" w:rsidRDefault="00C61167" w:rsidP="00C61167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C61167" w:rsidRDefault="00C61167" w:rsidP="00C61167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C61167" w:rsidRPr="009365BB" w:rsidRDefault="00C61167" w:rsidP="00C61167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、定义</w:t>
      </w:r>
      <w:r>
        <w:rPr>
          <w:rFonts w:ascii="Consolas" w:eastAsia="黑体" w:hAnsi="Consolas" w:cs="Consolas" w:hint="eastAsia"/>
        </w:rPr>
        <w:t>rotate</w:t>
      </w:r>
      <w:r>
        <w:rPr>
          <w:rFonts w:ascii="Consolas" w:eastAsia="黑体" w:hAnsi="Consolas" w:cs="Consolas" w:hint="eastAsia"/>
        </w:rPr>
        <w:t>动画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C61167" w:rsidTr="002C1F80">
        <w:tc>
          <w:tcPr>
            <w:tcW w:w="10420" w:type="dxa"/>
          </w:tcPr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animated-rotate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"http://schemas.android.com/apk/res/android"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"@drawable/progress"</w:t>
            </w:r>
          </w:p>
          <w:p w:rsidR="00C61167" w:rsidRDefault="00C61167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android:pivotX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"50%"</w:t>
            </w:r>
          </w:p>
          <w:p w:rsidR="00C61167" w:rsidRDefault="00C61167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android:pivotY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"50%"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</w:tc>
      </w:tr>
    </w:tbl>
    <w:p w:rsidR="00C61167" w:rsidRDefault="00C61167" w:rsidP="00C61167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5443B" w:rsidRDefault="00B276ED" w:rsidP="0075443B">
      <w:pPr>
        <w:pStyle w:val="1"/>
      </w:pPr>
      <w:r>
        <w:rPr>
          <w:rFonts w:hint="eastAsia"/>
        </w:rPr>
        <w:t>3</w:t>
      </w:r>
      <w:r w:rsidR="0075443B">
        <w:rPr>
          <w:rFonts w:hint="eastAsia"/>
        </w:rPr>
        <w:t>、</w:t>
      </w:r>
      <w:r w:rsidR="0075443B">
        <w:rPr>
          <w:rFonts w:hint="eastAsia"/>
        </w:rPr>
        <w:t>ListView</w:t>
      </w:r>
      <w:r w:rsidR="0075443B">
        <w:rPr>
          <w:rFonts w:hint="eastAsia"/>
        </w:rPr>
        <w:t>美化</w:t>
      </w:r>
    </w:p>
    <w:p w:rsidR="00FB2534" w:rsidRPr="00FB2534" w:rsidRDefault="00FB2534" w:rsidP="00FB2534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用心的朋友应该会发现，</w:t>
      </w:r>
      <w:r w:rsidRPr="00FB2534">
        <w:rPr>
          <w:rFonts w:ascii="Consolas" w:eastAsia="黑体" w:hAnsi="Consolas" w:cs="Consolas" w:hint="eastAsia"/>
        </w:rPr>
        <w:t>listview</w:t>
      </w:r>
      <w:r w:rsidRPr="00FB2534">
        <w:rPr>
          <w:rFonts w:ascii="Consolas" w:eastAsia="黑体" w:hAnsi="Consolas" w:cs="Consolas" w:hint="eastAsia"/>
        </w:rPr>
        <w:t>中在设置了背景之后。会有些问题。</w:t>
      </w:r>
    </w:p>
    <w:p w:rsidR="00FB2534" w:rsidRPr="00FB2534" w:rsidRDefault="00FB2534" w:rsidP="00FB2534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FB2534" w:rsidRPr="00FB2534" w:rsidRDefault="00FB2534" w:rsidP="00FB2534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1.</w:t>
      </w:r>
      <w:r w:rsidRPr="00FB2534">
        <w:rPr>
          <w:rFonts w:ascii="Consolas" w:eastAsia="黑体" w:hAnsi="Consolas" w:cs="Consolas" w:hint="eastAsia"/>
        </w:rPr>
        <w:t>、</w:t>
      </w:r>
      <w:r w:rsidRPr="00FB2534">
        <w:rPr>
          <w:rFonts w:ascii="Consolas" w:eastAsia="黑体" w:hAnsi="Consolas" w:cs="Consolas" w:hint="eastAsia"/>
        </w:rPr>
        <w:t>listview</w:t>
      </w:r>
      <w:r w:rsidRPr="00FB2534">
        <w:rPr>
          <w:rFonts w:ascii="Consolas" w:eastAsia="黑体" w:hAnsi="Consolas" w:cs="Consolas" w:hint="eastAsia"/>
        </w:rPr>
        <w:t>在拖动的时候背景图片消失变成黑色背景。等到拖动完毕我们自己的背景图片才显示出来。</w:t>
      </w:r>
    </w:p>
    <w:p w:rsidR="00FB2534" w:rsidRPr="00FB2534" w:rsidRDefault="006C3822" w:rsidP="00DC7156">
      <w:pPr>
        <w:spacing w:line="312" w:lineRule="auto"/>
        <w:ind w:left="420"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问题</w:t>
      </w:r>
      <w:r w:rsidRPr="00FB2534">
        <w:rPr>
          <w:rFonts w:ascii="Consolas" w:eastAsia="黑体" w:hAnsi="Consolas" w:cs="Consolas" w:hint="eastAsia"/>
        </w:rPr>
        <w:t xml:space="preserve">1 </w:t>
      </w:r>
      <w:r w:rsidRPr="00FB2534">
        <w:rPr>
          <w:rFonts w:ascii="Consolas" w:eastAsia="黑体" w:hAnsi="Consolas" w:cs="Consolas" w:hint="eastAsia"/>
        </w:rPr>
        <w:t>有如下代码结解决</w:t>
      </w:r>
      <w:r w:rsidRPr="00FB2534">
        <w:rPr>
          <w:rFonts w:ascii="Consolas" w:eastAsia="黑体" w:hAnsi="Consolas" w:cs="Consolas" w:hint="eastAsia"/>
        </w:rPr>
        <w:t xml:space="preserve"> android:scrollingCache="false"</w:t>
      </w:r>
    </w:p>
    <w:p w:rsidR="00FB2534" w:rsidRPr="00FB2534" w:rsidRDefault="00FB2534" w:rsidP="00FB2534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 xml:space="preserve">2 </w:t>
      </w:r>
      <w:r w:rsidRPr="00FB2534">
        <w:rPr>
          <w:rFonts w:ascii="Consolas" w:eastAsia="黑体" w:hAnsi="Consolas" w:cs="Consolas" w:hint="eastAsia"/>
        </w:rPr>
        <w:t>、</w:t>
      </w:r>
      <w:r w:rsidRPr="00FB2534">
        <w:rPr>
          <w:rFonts w:ascii="Consolas" w:eastAsia="黑体" w:hAnsi="Consolas" w:cs="Consolas" w:hint="eastAsia"/>
        </w:rPr>
        <w:t>listview</w:t>
      </w:r>
      <w:r w:rsidRPr="00FB2534">
        <w:rPr>
          <w:rFonts w:ascii="Consolas" w:eastAsia="黑体" w:hAnsi="Consolas" w:cs="Consolas" w:hint="eastAsia"/>
        </w:rPr>
        <w:t>的上边和下边有黑色的阴影。</w:t>
      </w:r>
    </w:p>
    <w:p w:rsidR="00FB2534" w:rsidRPr="00FB2534" w:rsidRDefault="006C3822" w:rsidP="00DC7156">
      <w:pPr>
        <w:spacing w:line="312" w:lineRule="auto"/>
        <w:ind w:left="420"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问题</w:t>
      </w:r>
      <w:r w:rsidRPr="00FB2534">
        <w:rPr>
          <w:rFonts w:ascii="Consolas" w:eastAsia="黑体" w:hAnsi="Consolas" w:cs="Consolas" w:hint="eastAsia"/>
        </w:rPr>
        <w:t xml:space="preserve">2 </w:t>
      </w:r>
      <w:r w:rsidRPr="00FB2534">
        <w:rPr>
          <w:rFonts w:ascii="Consolas" w:eastAsia="黑体" w:hAnsi="Consolas" w:cs="Consolas" w:hint="eastAsia"/>
        </w:rPr>
        <w:t>用如下代码解决：</w:t>
      </w:r>
      <w:r w:rsidRPr="00FB2534">
        <w:rPr>
          <w:rFonts w:ascii="Consolas" w:eastAsia="黑体" w:hAnsi="Consolas" w:cs="Consolas" w:hint="eastAsia"/>
        </w:rPr>
        <w:t xml:space="preserve">android:fadingEdge="none"  </w:t>
      </w:r>
    </w:p>
    <w:p w:rsidR="00FB2534" w:rsidRPr="00FB2534" w:rsidRDefault="00FB2534" w:rsidP="00FB2534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3</w:t>
      </w:r>
      <w:r w:rsidRPr="00FB2534">
        <w:rPr>
          <w:rFonts w:ascii="Consolas" w:eastAsia="黑体" w:hAnsi="Consolas" w:cs="Consolas" w:hint="eastAsia"/>
        </w:rPr>
        <w:t>、</w:t>
      </w:r>
      <w:r w:rsidRPr="00FB2534">
        <w:rPr>
          <w:rFonts w:ascii="Consolas" w:eastAsia="黑体" w:hAnsi="Consolas" w:cs="Consolas" w:hint="eastAsia"/>
        </w:rPr>
        <w:t>lsitview</w:t>
      </w:r>
      <w:r w:rsidRPr="00FB2534">
        <w:rPr>
          <w:rFonts w:ascii="Consolas" w:eastAsia="黑体" w:hAnsi="Consolas" w:cs="Consolas" w:hint="eastAsia"/>
        </w:rPr>
        <w:t>的每一项之间需要设置一个图片做为间隔。</w:t>
      </w:r>
    </w:p>
    <w:p w:rsidR="006C3822" w:rsidRPr="00FB2534" w:rsidRDefault="006C3822" w:rsidP="00B13176">
      <w:pPr>
        <w:spacing w:line="312" w:lineRule="auto"/>
        <w:ind w:left="420"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>问题</w:t>
      </w:r>
      <w:r w:rsidRPr="00FB2534">
        <w:rPr>
          <w:rFonts w:ascii="Consolas" w:eastAsia="黑体" w:hAnsi="Consolas" w:cs="Consolas" w:hint="eastAsia"/>
        </w:rPr>
        <w:t>3</w:t>
      </w:r>
      <w:r w:rsidRPr="00FB2534">
        <w:rPr>
          <w:rFonts w:ascii="Consolas" w:eastAsia="黑体" w:hAnsi="Consolas" w:cs="Consolas" w:hint="eastAsia"/>
        </w:rPr>
        <w:t>用如下代码解决：</w:t>
      </w:r>
      <w:r w:rsidRPr="00FB2534">
        <w:rPr>
          <w:rFonts w:ascii="Consolas" w:eastAsia="黑体" w:hAnsi="Consolas" w:cs="Consolas" w:hint="eastAsia"/>
        </w:rPr>
        <w:t xml:space="preserve"> android:divider="@drawable/list_driver"</w:t>
      </w:r>
      <w:r w:rsidR="00106CB0">
        <w:rPr>
          <w:rFonts w:ascii="Consolas" w:eastAsia="黑体" w:hAnsi="Consolas" w:cs="Consolas" w:hint="eastAsia"/>
        </w:rPr>
        <w:t>,</w:t>
      </w:r>
      <w:r w:rsidRPr="00FB2534">
        <w:rPr>
          <w:rFonts w:ascii="Consolas" w:eastAsia="黑体" w:hAnsi="Consolas" w:cs="Consolas" w:hint="eastAsia"/>
        </w:rPr>
        <w:t>其中</w:t>
      </w:r>
      <w:r w:rsidRPr="00FB2534">
        <w:rPr>
          <w:rFonts w:ascii="Consolas" w:eastAsia="黑体" w:hAnsi="Consolas" w:cs="Consolas" w:hint="eastAsia"/>
        </w:rPr>
        <w:t xml:space="preserve">  @drawable/list_driver </w:t>
      </w:r>
      <w:r w:rsidRPr="00FB2534">
        <w:rPr>
          <w:rFonts w:ascii="Consolas" w:eastAsia="黑体" w:hAnsi="Consolas" w:cs="Consolas" w:hint="eastAsia"/>
        </w:rPr>
        <w:t>是一个图片资源</w:t>
      </w:r>
    </w:p>
    <w:p w:rsidR="00FB2534" w:rsidRPr="00FB2534" w:rsidRDefault="00FB2534" w:rsidP="00DC7156">
      <w:pPr>
        <w:spacing w:line="312" w:lineRule="auto"/>
        <w:rPr>
          <w:rFonts w:ascii="Consolas" w:eastAsia="黑体" w:hAnsi="Consolas" w:cs="Consolas"/>
        </w:rPr>
      </w:pPr>
    </w:p>
    <w:p w:rsidR="00FB2534" w:rsidRPr="007F76A4" w:rsidRDefault="00FB2534" w:rsidP="007F76A4">
      <w:pPr>
        <w:spacing w:line="312" w:lineRule="auto"/>
        <w:ind w:firstLineChars="200" w:firstLine="442"/>
        <w:rPr>
          <w:rFonts w:ascii="Consolas" w:eastAsia="黑体" w:hAnsi="Consolas" w:cs="Consolas"/>
          <w:b/>
          <w:sz w:val="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F76A4">
        <w:rPr>
          <w:rFonts w:ascii="Consolas" w:eastAsia="黑体" w:hAnsi="Consolas" w:cs="Consolas" w:hint="eastAsia"/>
          <w:b/>
          <w:sz w:val="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总体如下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>&lt;ListView</w:t>
      </w:r>
      <w:r w:rsidR="006C3822">
        <w:rPr>
          <w:rFonts w:ascii="Consolas" w:eastAsia="黑体" w:hAnsi="Consolas" w:cs="Consolas" w:hint="eastAsia"/>
        </w:rPr>
        <w:t xml:space="preserve"> </w:t>
      </w:r>
      <w:r w:rsidRPr="00FB2534">
        <w:rPr>
          <w:rFonts w:ascii="Consolas" w:eastAsia="黑体" w:hAnsi="Consolas" w:cs="Consolas"/>
        </w:rPr>
        <w:t>android:id="@+id/myListView01"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>android:layout_width="fill_parent"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lastRenderedPageBreak/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>android:layout_height="287dip"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 xml:space="preserve">android:fadingEdge="none"  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>android:divider="@drawable/list_driver"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>android:scrollingCache="false"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</w:t>
      </w:r>
      <w:r w:rsidR="005B478E">
        <w:rPr>
          <w:rFonts w:ascii="Consolas" w:eastAsia="黑体" w:hAnsi="Consolas" w:cs="Consolas" w:hint="eastAsia"/>
        </w:rPr>
        <w:tab/>
      </w:r>
      <w:r w:rsidRPr="00FB2534">
        <w:rPr>
          <w:rFonts w:ascii="Consolas" w:eastAsia="黑体" w:hAnsi="Consolas" w:cs="Consolas"/>
        </w:rPr>
        <w:t>android:background="@drawable/list"&gt;</w:t>
      </w:r>
    </w:p>
    <w:p w:rsidR="00FB2534" w:rsidRPr="00FB2534" w:rsidRDefault="00FB2534" w:rsidP="005B478E">
      <w:pPr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/>
        </w:rPr>
        <w:t xml:space="preserve">  &lt;/ListView&gt;</w:t>
      </w:r>
    </w:p>
    <w:p w:rsidR="00FB2534" w:rsidRPr="00FB2534" w:rsidRDefault="00FB2534" w:rsidP="00BB4BDC">
      <w:pPr>
        <w:spacing w:line="312" w:lineRule="auto"/>
        <w:rPr>
          <w:rFonts w:ascii="Consolas" w:eastAsia="黑体" w:hAnsi="Consolas" w:cs="Consolas"/>
        </w:rPr>
      </w:pPr>
    </w:p>
    <w:p w:rsidR="00FB2534" w:rsidRPr="00FB2534" w:rsidRDefault="00FB2534" w:rsidP="00DC71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 xml:space="preserve">4. </w:t>
      </w:r>
      <w:r w:rsidRPr="00FB2534">
        <w:rPr>
          <w:rFonts w:ascii="Consolas" w:eastAsia="黑体" w:hAnsi="Consolas" w:cs="Consolas" w:hint="eastAsia"/>
        </w:rPr>
        <w:t>自定义</w:t>
      </w:r>
      <w:r w:rsidRPr="00FB2534">
        <w:rPr>
          <w:rFonts w:ascii="Consolas" w:eastAsia="黑体" w:hAnsi="Consolas" w:cs="Consolas" w:hint="eastAsia"/>
        </w:rPr>
        <w:t>listview</w:t>
      </w:r>
      <w:r w:rsidRPr="00FB2534">
        <w:rPr>
          <w:rFonts w:ascii="Consolas" w:eastAsia="黑体" w:hAnsi="Consolas" w:cs="Consolas" w:hint="eastAsia"/>
        </w:rPr>
        <w:t>的时候，当你不使用</w:t>
      </w:r>
      <w:r w:rsidRPr="00FB2534">
        <w:rPr>
          <w:rFonts w:ascii="Consolas" w:eastAsia="黑体" w:hAnsi="Consolas" w:cs="Consolas" w:hint="eastAsia"/>
        </w:rPr>
        <w:t>android:cacheColorHint=</w:t>
      </w:r>
      <w:r w:rsidRPr="00FB2534">
        <w:rPr>
          <w:rFonts w:ascii="Consolas" w:eastAsia="黑体" w:hAnsi="Consolas" w:cs="Consolas" w:hint="eastAsia"/>
        </w:rPr>
        <w:t>“</w:t>
      </w:r>
      <w:r w:rsidRPr="00FB2534">
        <w:rPr>
          <w:rFonts w:ascii="Consolas" w:eastAsia="黑体" w:hAnsi="Consolas" w:cs="Consolas" w:hint="eastAsia"/>
        </w:rPr>
        <w:t>#00000000</w:t>
      </w:r>
      <w:r w:rsidRPr="00FB2534">
        <w:rPr>
          <w:rFonts w:ascii="Consolas" w:eastAsia="黑体" w:hAnsi="Consolas" w:cs="Consolas" w:hint="eastAsia"/>
        </w:rPr>
        <w:t>”会出现下面选中一个空间黑色底色的情况，破坏整体美观度：</w:t>
      </w:r>
    </w:p>
    <w:p w:rsidR="00772775" w:rsidRDefault="00FB2534" w:rsidP="00DC71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FB2534">
        <w:rPr>
          <w:rFonts w:ascii="Consolas" w:eastAsia="黑体" w:hAnsi="Consolas" w:cs="Consolas" w:hint="eastAsia"/>
        </w:rPr>
        <w:t xml:space="preserve">5. </w:t>
      </w:r>
      <w:r w:rsidRPr="00FB2534">
        <w:rPr>
          <w:rFonts w:ascii="Consolas" w:eastAsia="黑体" w:hAnsi="Consolas" w:cs="Consolas" w:hint="eastAsia"/>
        </w:rPr>
        <w:t>当你不使用</w:t>
      </w:r>
      <w:r w:rsidRPr="00FB2534">
        <w:rPr>
          <w:rFonts w:ascii="Consolas" w:eastAsia="黑体" w:hAnsi="Consolas" w:cs="Consolas" w:hint="eastAsia"/>
        </w:rPr>
        <w:t>android:listSelector</w:t>
      </w:r>
      <w:r w:rsidRPr="00FB2534">
        <w:rPr>
          <w:rFonts w:ascii="Consolas" w:eastAsia="黑体" w:hAnsi="Consolas" w:cs="Consolas" w:hint="eastAsia"/>
        </w:rPr>
        <w:t>属性，默认会显示选中的</w:t>
      </w:r>
      <w:r w:rsidRPr="00FB2534">
        <w:rPr>
          <w:rFonts w:ascii="Consolas" w:eastAsia="黑体" w:hAnsi="Consolas" w:cs="Consolas" w:hint="eastAsia"/>
        </w:rPr>
        <w:t>item</w:t>
      </w:r>
      <w:r w:rsidR="00D267CB">
        <w:rPr>
          <w:rFonts w:ascii="Consolas" w:eastAsia="黑体" w:hAnsi="Consolas" w:cs="Consolas" w:hint="eastAsia"/>
        </w:rPr>
        <w:t>为橙黄底色，有时候我们需要去掉这种效果</w:t>
      </w:r>
      <w:r w:rsidR="000F166C">
        <w:rPr>
          <w:rFonts w:ascii="Consolas" w:eastAsia="黑体" w:hAnsi="Consolas" w:cs="Consolas" w:hint="eastAsia"/>
        </w:rPr>
        <w:t>。</w:t>
      </w:r>
      <w:r w:rsidR="00BB6B73" w:rsidRPr="00BB6B73">
        <w:rPr>
          <w:rFonts w:ascii="Consolas" w:eastAsia="黑体" w:hAnsi="Consolas" w:cs="Consolas"/>
        </w:rPr>
        <w:t>listview.setSelector()</w:t>
      </w:r>
    </w:p>
    <w:p w:rsidR="00772775" w:rsidRPr="00772775" w:rsidRDefault="00772775" w:rsidP="00772775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6</w:t>
      </w:r>
      <w:r w:rsidR="00344516">
        <w:rPr>
          <w:rFonts w:ascii="Consolas" w:eastAsia="黑体" w:hAnsi="Consolas" w:cs="Consolas" w:hint="eastAsia"/>
        </w:rPr>
        <w:t>．</w:t>
      </w:r>
      <w:r w:rsidRPr="00772775">
        <w:rPr>
          <w:rFonts w:ascii="Consolas" w:eastAsia="黑体" w:hAnsi="Consolas" w:cs="Consolas" w:hint="eastAsia"/>
        </w:rPr>
        <w:t>scrollbars</w:t>
      </w:r>
      <w:r w:rsidRPr="00772775">
        <w:rPr>
          <w:rFonts w:ascii="Consolas" w:eastAsia="黑体" w:hAnsi="Consolas" w:cs="Consolas" w:hint="eastAsia"/>
        </w:rPr>
        <w:t>属性，作用是隐藏</w:t>
      </w:r>
      <w:r w:rsidRPr="00772775">
        <w:rPr>
          <w:rFonts w:ascii="Consolas" w:eastAsia="黑体" w:hAnsi="Consolas" w:cs="Consolas" w:hint="eastAsia"/>
        </w:rPr>
        <w:t>listView</w:t>
      </w:r>
      <w:r w:rsidRPr="00772775">
        <w:rPr>
          <w:rFonts w:ascii="Consolas" w:eastAsia="黑体" w:hAnsi="Consolas" w:cs="Consolas" w:hint="eastAsia"/>
        </w:rPr>
        <w:t>的滚动条，</w:t>
      </w:r>
    </w:p>
    <w:p w:rsidR="00772775" w:rsidRPr="00772775" w:rsidRDefault="00772775" w:rsidP="00DC715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772775">
        <w:rPr>
          <w:rFonts w:ascii="Consolas" w:eastAsia="黑体" w:hAnsi="Consolas" w:cs="Consolas" w:hint="eastAsia"/>
        </w:rPr>
        <w:t>android:scrollbars="none"</w:t>
      </w:r>
      <w:r w:rsidRPr="00772775">
        <w:rPr>
          <w:rFonts w:ascii="Consolas" w:eastAsia="黑体" w:hAnsi="Consolas" w:cs="Consolas" w:hint="eastAsia"/>
        </w:rPr>
        <w:t>与</w:t>
      </w:r>
      <w:r w:rsidRPr="00772775">
        <w:rPr>
          <w:rFonts w:ascii="Consolas" w:eastAsia="黑体" w:hAnsi="Consolas" w:cs="Consolas" w:hint="eastAsia"/>
        </w:rPr>
        <w:t>setVerticalScrollBarEnabled(true);</w:t>
      </w:r>
      <w:r w:rsidRPr="00772775">
        <w:rPr>
          <w:rFonts w:ascii="Consolas" w:eastAsia="黑体" w:hAnsi="Consolas" w:cs="Consolas" w:hint="eastAsia"/>
        </w:rPr>
        <w:t>的效果是一样的，不活动的时候隐藏，活动的时候也隐藏</w:t>
      </w:r>
    </w:p>
    <w:p w:rsidR="00772775" w:rsidRDefault="00CA71AF" w:rsidP="00772775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7.</w:t>
      </w:r>
      <w:r w:rsidR="00772775" w:rsidRPr="00772775">
        <w:rPr>
          <w:rFonts w:ascii="Consolas" w:eastAsia="黑体" w:hAnsi="Consolas" w:cs="Consolas" w:hint="eastAsia"/>
        </w:rPr>
        <w:t>fadeScrollbars</w:t>
      </w:r>
      <w:r w:rsidR="00772775" w:rsidRPr="00772775">
        <w:rPr>
          <w:rFonts w:ascii="Consolas" w:eastAsia="黑体" w:hAnsi="Consolas" w:cs="Consolas" w:hint="eastAsia"/>
        </w:rPr>
        <w:t>属性，</w:t>
      </w:r>
      <w:r w:rsidR="00772775" w:rsidRPr="00772775">
        <w:rPr>
          <w:rFonts w:ascii="Consolas" w:eastAsia="黑体" w:hAnsi="Consolas" w:cs="Consolas" w:hint="eastAsia"/>
        </w:rPr>
        <w:t xml:space="preserve">android:fadeScrollbars="true"  </w:t>
      </w:r>
      <w:r w:rsidR="00772775" w:rsidRPr="00772775">
        <w:rPr>
          <w:rFonts w:ascii="Consolas" w:eastAsia="黑体" w:hAnsi="Consolas" w:cs="Consolas" w:hint="eastAsia"/>
        </w:rPr>
        <w:t>配置</w:t>
      </w:r>
      <w:r w:rsidR="00772775" w:rsidRPr="00772775">
        <w:rPr>
          <w:rFonts w:ascii="Consolas" w:eastAsia="黑体" w:hAnsi="Consolas" w:cs="Consolas" w:hint="eastAsia"/>
        </w:rPr>
        <w:t>ListView</w:t>
      </w:r>
      <w:r w:rsidR="00772775" w:rsidRPr="00772775">
        <w:rPr>
          <w:rFonts w:ascii="Consolas" w:eastAsia="黑体" w:hAnsi="Consolas" w:cs="Consolas" w:hint="eastAsia"/>
        </w:rPr>
        <w:t>布局的时候，设置这个属性为</w:t>
      </w:r>
      <w:r w:rsidR="00772775" w:rsidRPr="00772775">
        <w:rPr>
          <w:rFonts w:ascii="Consolas" w:eastAsia="黑体" w:hAnsi="Consolas" w:cs="Consolas" w:hint="eastAsia"/>
        </w:rPr>
        <w:t>true</w:t>
      </w:r>
      <w:r w:rsidR="00772775" w:rsidRPr="00772775">
        <w:rPr>
          <w:rFonts w:ascii="Consolas" w:eastAsia="黑体" w:hAnsi="Consolas" w:cs="Consolas" w:hint="eastAsia"/>
        </w:rPr>
        <w:t>就可以实现滚动条的自动隐藏和显示。</w:t>
      </w:r>
    </w:p>
    <w:p w:rsidR="0086788A" w:rsidRPr="0086788A" w:rsidRDefault="0086788A" w:rsidP="0086788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6788A">
        <w:rPr>
          <w:rFonts w:ascii="Consolas" w:eastAsia="黑体" w:hAnsi="Consolas" w:cs="Consolas" w:hint="eastAsia"/>
        </w:rPr>
        <w:t>8.stackFromBottom</w:t>
      </w:r>
      <w:r w:rsidRPr="0086788A">
        <w:rPr>
          <w:rFonts w:ascii="Consolas" w:eastAsia="黑体" w:hAnsi="Consolas" w:cs="Consolas" w:hint="eastAsia"/>
        </w:rPr>
        <w:t>属性，</w:t>
      </w:r>
      <w:r w:rsidR="00A65A9C">
        <w:rPr>
          <w:rFonts w:ascii="Consolas" w:eastAsia="黑体" w:hAnsi="Consolas" w:cs="Consolas" w:hint="eastAsia"/>
        </w:rPr>
        <w:t>设置</w:t>
      </w:r>
      <w:r w:rsidRPr="0086788A">
        <w:rPr>
          <w:rFonts w:ascii="Consolas" w:eastAsia="黑体" w:hAnsi="Consolas" w:cs="Consolas" w:hint="eastAsia"/>
        </w:rPr>
        <w:t>该属性之后你做好的列表就会显示你列表的最下面，值为</w:t>
      </w:r>
      <w:r w:rsidRPr="0086788A">
        <w:rPr>
          <w:rFonts w:ascii="Consolas" w:eastAsia="黑体" w:hAnsi="Consolas" w:cs="Consolas" w:hint="eastAsia"/>
        </w:rPr>
        <w:t>true</w:t>
      </w:r>
      <w:r w:rsidRPr="0086788A">
        <w:rPr>
          <w:rFonts w:ascii="Consolas" w:eastAsia="黑体" w:hAnsi="Consolas" w:cs="Consolas" w:hint="eastAsia"/>
        </w:rPr>
        <w:t>和</w:t>
      </w:r>
      <w:r w:rsidRPr="0086788A">
        <w:rPr>
          <w:rFonts w:ascii="Consolas" w:eastAsia="黑体" w:hAnsi="Consolas" w:cs="Consolas" w:hint="eastAsia"/>
        </w:rPr>
        <w:t>false</w:t>
      </w:r>
    </w:p>
    <w:p w:rsidR="0086788A" w:rsidRPr="0086788A" w:rsidRDefault="0086788A" w:rsidP="0086606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6788A">
        <w:rPr>
          <w:rFonts w:ascii="Consolas" w:eastAsia="黑体" w:hAnsi="Consolas" w:cs="Consolas"/>
        </w:rPr>
        <w:t xml:space="preserve">android:stackFromBottom="true"  </w:t>
      </w:r>
    </w:p>
    <w:p w:rsidR="0086788A" w:rsidRPr="0086788A" w:rsidRDefault="0086788A" w:rsidP="0086788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6788A">
        <w:rPr>
          <w:rFonts w:ascii="Consolas" w:eastAsia="黑体" w:hAnsi="Consolas" w:cs="Consolas" w:hint="eastAsia"/>
        </w:rPr>
        <w:t>9.transciptMode</w:t>
      </w:r>
      <w:r w:rsidRPr="0086788A">
        <w:rPr>
          <w:rFonts w:ascii="Consolas" w:eastAsia="黑体" w:hAnsi="Consolas" w:cs="Consolas" w:hint="eastAsia"/>
        </w:rPr>
        <w:t>属性，需要用</w:t>
      </w:r>
      <w:r w:rsidRPr="0086788A">
        <w:rPr>
          <w:rFonts w:ascii="Consolas" w:eastAsia="黑体" w:hAnsi="Consolas" w:cs="Consolas" w:hint="eastAsia"/>
        </w:rPr>
        <w:t>ListView</w:t>
      </w:r>
      <w:r w:rsidRPr="0086788A">
        <w:rPr>
          <w:rFonts w:ascii="Consolas" w:eastAsia="黑体" w:hAnsi="Consolas" w:cs="Consolas" w:hint="eastAsia"/>
        </w:rPr>
        <w:t>或者其它显示大量</w:t>
      </w:r>
      <w:r w:rsidRPr="0086788A">
        <w:rPr>
          <w:rFonts w:ascii="Consolas" w:eastAsia="黑体" w:hAnsi="Consolas" w:cs="Consolas" w:hint="eastAsia"/>
        </w:rPr>
        <w:t>Items</w:t>
      </w:r>
      <w:r w:rsidRPr="0086788A">
        <w:rPr>
          <w:rFonts w:ascii="Consolas" w:eastAsia="黑体" w:hAnsi="Consolas" w:cs="Consolas" w:hint="eastAsia"/>
        </w:rPr>
        <w:t>的控件实时跟踪或者查看信息，并且希望最新的条目可以自动滚动到可视范围内。通过设置的控件</w:t>
      </w:r>
      <w:r w:rsidRPr="0086788A">
        <w:rPr>
          <w:rFonts w:ascii="Consolas" w:eastAsia="黑体" w:hAnsi="Consolas" w:cs="Consolas" w:hint="eastAsia"/>
        </w:rPr>
        <w:t>transcriptMode</w:t>
      </w:r>
      <w:r w:rsidRPr="0086788A">
        <w:rPr>
          <w:rFonts w:ascii="Consolas" w:eastAsia="黑体" w:hAnsi="Consolas" w:cs="Consolas" w:hint="eastAsia"/>
        </w:rPr>
        <w:t>属性可以将</w:t>
      </w:r>
      <w:r w:rsidRPr="0086788A">
        <w:rPr>
          <w:rFonts w:ascii="Consolas" w:eastAsia="黑体" w:hAnsi="Consolas" w:cs="Consolas" w:hint="eastAsia"/>
        </w:rPr>
        <w:t>Android</w:t>
      </w:r>
      <w:r w:rsidRPr="0086788A">
        <w:rPr>
          <w:rFonts w:ascii="Consolas" w:eastAsia="黑体" w:hAnsi="Consolas" w:cs="Consolas" w:hint="eastAsia"/>
        </w:rPr>
        <w:t>平台的控件（支持</w:t>
      </w:r>
      <w:r w:rsidRPr="0086788A">
        <w:rPr>
          <w:rFonts w:ascii="Consolas" w:eastAsia="黑体" w:hAnsi="Consolas" w:cs="Consolas" w:hint="eastAsia"/>
        </w:rPr>
        <w:t>ScrollBar</w:t>
      </w:r>
      <w:r w:rsidRPr="0086788A">
        <w:rPr>
          <w:rFonts w:ascii="Consolas" w:eastAsia="黑体" w:hAnsi="Consolas" w:cs="Consolas" w:hint="eastAsia"/>
        </w:rPr>
        <w:t>）自动滑动到最底部。</w:t>
      </w:r>
    </w:p>
    <w:p w:rsidR="0018610F" w:rsidRDefault="0086788A" w:rsidP="0086788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6788A">
        <w:rPr>
          <w:rFonts w:ascii="Consolas" w:eastAsia="黑体" w:hAnsi="Consolas" w:cs="Consolas"/>
        </w:rPr>
        <w:t>android:transcriptMode="alwaysScroll"</w:t>
      </w:r>
    </w:p>
    <w:p w:rsidR="0086788A" w:rsidRPr="009365BB" w:rsidRDefault="0086788A" w:rsidP="0086788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FC179B" w:rsidRPr="009365BB" w:rsidRDefault="0075443B" w:rsidP="0075443B">
      <w:pPr>
        <w:pStyle w:val="2"/>
      </w:pPr>
      <w:r>
        <w:rPr>
          <w:rFonts w:hint="eastAsia"/>
        </w:rPr>
        <w:t>2.1</w:t>
      </w:r>
      <w:r w:rsidR="005741E3">
        <w:rPr>
          <w:rFonts w:hint="eastAsia"/>
        </w:rPr>
        <w:t xml:space="preserve"> </w:t>
      </w:r>
      <w:r w:rsidR="00FC179B">
        <w:rPr>
          <w:rFonts w:hint="eastAsia"/>
        </w:rPr>
        <w:t>自定义</w:t>
      </w:r>
      <w:r w:rsidR="00FC179B">
        <w:rPr>
          <w:rFonts w:hint="eastAsia"/>
        </w:rPr>
        <w:t>ListView</w:t>
      </w:r>
      <w:r w:rsidR="00FC179B">
        <w:rPr>
          <w:rFonts w:hint="eastAsia"/>
        </w:rPr>
        <w:t>的分割线</w:t>
      </w:r>
    </w:p>
    <w:p w:rsidR="00FC179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设定分割线的样式和宽度用到两个属性</w:t>
      </w:r>
    </w:p>
    <w:p w:rsidR="00FC179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 xml:space="preserve">android:divider </w:t>
      </w:r>
      <w:r>
        <w:rPr>
          <w:rFonts w:ascii="Consolas" w:eastAsia="黑体" w:hAnsi="Consolas" w:cs="Consolas" w:hint="eastAsia"/>
        </w:rPr>
        <w:t>设定分割线来自图片或者是颜色，没有分割线可设置：</w:t>
      </w:r>
      <w:r>
        <w:rPr>
          <w:rFonts w:ascii="Consolas" w:eastAsia="黑体" w:hAnsi="Consolas" w:cs="Consolas" w:hint="eastAsia"/>
        </w:rPr>
        <w:t>android:divider=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@drawable/@null</w:t>
      </w:r>
      <w:r>
        <w:rPr>
          <w:rFonts w:ascii="Consolas" w:eastAsia="黑体" w:hAnsi="Consolas" w:cs="Consolas"/>
        </w:rPr>
        <w:t>”</w:t>
      </w:r>
    </w:p>
    <w:p w:rsidR="00FC179B" w:rsidRPr="004C53B1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 xml:space="preserve">android:dividerHeight </w:t>
      </w:r>
      <w:r>
        <w:rPr>
          <w:rFonts w:ascii="Consolas" w:eastAsia="黑体" w:hAnsi="Consolas" w:cs="Consolas" w:hint="eastAsia"/>
        </w:rPr>
        <w:t>设定分割线的高度</w:t>
      </w:r>
    </w:p>
    <w:p w:rsidR="00FC179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、选定一个要作为分割线的图片</w:t>
      </w:r>
    </w:p>
    <w:p w:rsidR="00FC179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、在</w:t>
      </w:r>
      <w:r w:rsidR="001B7E10">
        <w:rPr>
          <w:rFonts w:ascii="Consolas" w:eastAsia="黑体" w:hAnsi="Consolas" w:cs="Consolas" w:hint="eastAsia"/>
        </w:rPr>
        <w:t>/</w:t>
      </w:r>
      <w:r>
        <w:rPr>
          <w:rFonts w:ascii="Consolas" w:eastAsia="黑体" w:hAnsi="Consolas" w:cs="Consolas" w:hint="eastAsia"/>
        </w:rPr>
        <w:t>drawable</w:t>
      </w:r>
      <w:r>
        <w:rPr>
          <w:rFonts w:ascii="Consolas" w:eastAsia="黑体" w:hAnsi="Consolas" w:cs="Consolas" w:hint="eastAsia"/>
        </w:rPr>
        <w:t>资源文件夹下定义一个</w:t>
      </w:r>
      <w:r>
        <w:rPr>
          <w:rFonts w:ascii="Consolas" w:eastAsia="黑体" w:hAnsi="Consolas" w:cs="Consolas" w:hint="eastAsia"/>
        </w:rPr>
        <w:t>divider_line</w:t>
      </w:r>
      <w:r>
        <w:rPr>
          <w:rFonts w:ascii="Consolas" w:eastAsia="黑体" w:hAnsi="Consolas" w:cs="Consolas" w:hint="eastAsia"/>
        </w:rPr>
        <w:t>的资源文件，文件内容如下：</w:t>
      </w:r>
    </w:p>
    <w:p w:rsidR="00FC179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android:tileMode=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repeat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 xml:space="preserve"> : </w:t>
      </w:r>
      <w:r>
        <w:rPr>
          <w:rFonts w:ascii="Consolas" w:eastAsia="黑体" w:hAnsi="Consolas" w:cs="Consolas" w:hint="eastAsia"/>
        </w:rPr>
        <w:t>表示图片平铺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FC179B" w:rsidTr="002C1F80">
        <w:tc>
          <w:tcPr>
            <w:tcW w:w="10420" w:type="dxa"/>
          </w:tcPr>
          <w:p w:rsidR="00FC179B" w:rsidRDefault="00FC179B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FC179B" w:rsidRDefault="00FC179B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bitmap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"http://schemas.android.com/apk/res/android"</w:t>
            </w:r>
          </w:p>
          <w:p w:rsidR="00FC179B" w:rsidRDefault="00FC179B" w:rsidP="002C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"@drawable/dot_bg"</w:t>
            </w:r>
          </w:p>
          <w:p w:rsidR="00FC179B" w:rsidRDefault="00FC179B" w:rsidP="002C1F80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android:tileMode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 xml:space="preserve">"repeat"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</w:tc>
      </w:tr>
    </w:tbl>
    <w:p w:rsidR="00FC179B" w:rsidRPr="009365BB" w:rsidRDefault="00FC179B" w:rsidP="00FC179B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3</w:t>
      </w:r>
      <w:r>
        <w:rPr>
          <w:rFonts w:ascii="Consolas" w:eastAsia="黑体" w:hAnsi="Consolas" w:cs="Consolas" w:hint="eastAsia"/>
        </w:rPr>
        <w:t>、在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中指定分割线属性</w:t>
      </w:r>
      <w:r>
        <w:rPr>
          <w:rFonts w:ascii="Consolas" w:eastAsia="黑体" w:hAnsi="Consolas" w:cs="Consolas" w:hint="eastAsia"/>
        </w:rPr>
        <w:t xml:space="preserve"> android:divider=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@drawable/divider_line</w:t>
      </w:r>
      <w:r>
        <w:rPr>
          <w:rFonts w:ascii="Consolas" w:eastAsia="黑体" w:hAnsi="Consolas" w:cs="Consolas"/>
        </w:rPr>
        <w:t>”</w:t>
      </w:r>
    </w:p>
    <w:p w:rsidR="004973BC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B3E2B" w:rsidRDefault="00DB3E2B" w:rsidP="009A0B97">
      <w:pPr>
        <w:pStyle w:val="2"/>
      </w:pPr>
      <w:r>
        <w:rPr>
          <w:rFonts w:hint="eastAsia"/>
        </w:rPr>
        <w:lastRenderedPageBreak/>
        <w:t>2.2</w:t>
      </w:r>
      <w:r w:rsidR="009A0B97">
        <w:rPr>
          <w:rFonts w:hint="eastAsia"/>
        </w:rPr>
        <w:t xml:space="preserve"> </w:t>
      </w:r>
      <w:r w:rsidR="009A0B97">
        <w:rPr>
          <w:rFonts w:hint="eastAsia"/>
        </w:rPr>
        <w:t>自定义</w:t>
      </w:r>
      <w:r w:rsidR="009A0B97">
        <w:rPr>
          <w:rFonts w:hint="eastAsia"/>
        </w:rPr>
        <w:t>ListView</w:t>
      </w:r>
      <w:r w:rsidR="009A0B97">
        <w:rPr>
          <w:rFonts w:hint="eastAsia"/>
        </w:rPr>
        <w:t>的背景，而且拖动的时候不会出现黑色背景</w:t>
      </w:r>
    </w:p>
    <w:p w:rsidR="000C40E5" w:rsidRDefault="000C40E5" w:rsidP="000C40E5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改变背景最简单的方法就是找一张图片，然后指定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的</w:t>
      </w:r>
      <w:r w:rsidRPr="000C40E5">
        <w:rPr>
          <w:rFonts w:ascii="Consolas" w:eastAsia="黑体" w:hAnsi="Consolas" w:cs="Consolas" w:hint="eastAsia"/>
          <w:color w:val="31849B" w:themeColor="accent5" w:themeShade="BF"/>
        </w:rPr>
        <w:t>android:</w:t>
      </w:r>
      <w:r w:rsidRPr="000C40E5">
        <w:rPr>
          <w:rFonts w:ascii="Consolas" w:eastAsia="黑体" w:hAnsi="Consolas" w:cs="Consolas"/>
          <w:color w:val="31849B" w:themeColor="accent5" w:themeShade="BF"/>
        </w:rPr>
        <w:t>background</w:t>
      </w:r>
      <w:r w:rsidRPr="000C40E5">
        <w:rPr>
          <w:rFonts w:ascii="Consolas" w:eastAsia="黑体" w:hAnsi="Consolas" w:cs="Consolas" w:hint="eastAsia"/>
          <w:color w:val="31849B" w:themeColor="accent5" w:themeShade="BF"/>
        </w:rPr>
        <w:t>=</w:t>
      </w:r>
      <w:r w:rsidRPr="000C40E5">
        <w:rPr>
          <w:rFonts w:ascii="Consolas" w:eastAsia="黑体" w:hAnsi="Consolas" w:cs="Consolas"/>
          <w:color w:val="31849B" w:themeColor="accent5" w:themeShade="BF"/>
        </w:rPr>
        <w:t>”</w:t>
      </w:r>
      <w:r w:rsidRPr="000C40E5">
        <w:rPr>
          <w:rFonts w:ascii="Consolas" w:eastAsia="黑体" w:hAnsi="Consolas" w:cs="Consolas" w:hint="eastAsia"/>
          <w:color w:val="31849B" w:themeColor="accent5" w:themeShade="BF"/>
        </w:rPr>
        <w:t>@drawable/xxx</w:t>
      </w:r>
      <w:r w:rsidRPr="000C40E5">
        <w:rPr>
          <w:rFonts w:ascii="Consolas" w:eastAsia="黑体" w:hAnsi="Consolas" w:cs="Consolas"/>
          <w:color w:val="31849B" w:themeColor="accent5" w:themeShade="BF"/>
        </w:rPr>
        <w:t>”</w:t>
      </w:r>
      <w:r>
        <w:rPr>
          <w:rFonts w:ascii="Consolas" w:eastAsia="黑体" w:hAnsi="Consolas" w:cs="Consolas" w:hint="eastAsia"/>
        </w:rPr>
        <w:t>就可以了，但是这样做背景是改变了，但是当你拖动或者点击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空白的位置的时候发现</w:t>
      </w:r>
      <w:r>
        <w:rPr>
          <w:rFonts w:ascii="Consolas" w:eastAsia="黑体" w:hAnsi="Consolas" w:cs="Consolas" w:hint="eastAsia"/>
        </w:rPr>
        <w:t>ListItem</w:t>
      </w:r>
      <w:r>
        <w:rPr>
          <w:rFonts w:ascii="Consolas" w:eastAsia="黑体" w:hAnsi="Consolas" w:cs="Consolas" w:hint="eastAsia"/>
        </w:rPr>
        <w:t>都变成了黑色，破坏了整体效果</w:t>
      </w:r>
      <w:r w:rsidR="00B217B2">
        <w:rPr>
          <w:rFonts w:ascii="Consolas" w:eastAsia="黑体" w:hAnsi="Consolas" w:cs="Consolas" w:hint="eastAsia"/>
        </w:rPr>
        <w:t>，如下图</w:t>
      </w:r>
    </w:p>
    <w:p w:rsidR="00B217B2" w:rsidRPr="00B217B2" w:rsidRDefault="00B217B2" w:rsidP="000C40E5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noProof/>
        </w:rPr>
        <w:drawing>
          <wp:inline distT="0" distB="0" distL="0" distR="0">
            <wp:extent cx="3009900" cy="3819525"/>
            <wp:effectExtent l="0" t="0" r="0" b="9525"/>
            <wp:docPr id="2" name="图片 2" descr="http://haric.iteye.com/upload/attachment/115957/313f3ba4-3fbe-3eb9-9f08-51e710813e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ric.iteye.com/upload/attachment/115957/313f3ba4-3fbe-3eb9-9f08-51e710813e6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10" w:rsidRDefault="00DB7F43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这是因为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的效果默认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的</w:t>
      </w:r>
      <w:r>
        <w:rPr>
          <w:rFonts w:ascii="Consolas" w:eastAsia="黑体" w:hAnsi="Consolas" w:cs="Consolas" w:hint="eastAsia"/>
        </w:rPr>
        <w:t>item</w:t>
      </w:r>
      <w:r>
        <w:rPr>
          <w:rFonts w:ascii="Consolas" w:eastAsia="黑体" w:hAnsi="Consolas" w:cs="Consolas" w:hint="eastAsia"/>
        </w:rPr>
        <w:t>的背景是透明的，而</w:t>
      </w:r>
      <w:r>
        <w:rPr>
          <w:rFonts w:ascii="Consolas" w:eastAsia="黑体" w:hAnsi="Consolas" w:cs="Consolas" w:hint="eastAsia"/>
        </w:rPr>
        <w:t>ListView</w:t>
      </w:r>
      <w:r>
        <w:rPr>
          <w:rFonts w:ascii="Consolas" w:eastAsia="黑体" w:hAnsi="Consolas" w:cs="Consolas" w:hint="eastAsia"/>
        </w:rPr>
        <w:t>的北京是固定不变的，所以在滚动条滚动的过程中会实时的去将当前的</w:t>
      </w:r>
      <w:r>
        <w:rPr>
          <w:rFonts w:ascii="Consolas" w:eastAsia="黑体" w:hAnsi="Consolas" w:cs="Consolas" w:hint="eastAsia"/>
        </w:rPr>
        <w:t>item</w:t>
      </w:r>
      <w:r>
        <w:rPr>
          <w:rFonts w:ascii="Consolas" w:eastAsia="黑体" w:hAnsi="Consolas" w:cs="Consolas" w:hint="eastAsia"/>
        </w:rPr>
        <w:t>的显示内容跟背景进行混合运算，所以</w:t>
      </w:r>
      <w:r>
        <w:rPr>
          <w:rFonts w:ascii="Consolas" w:eastAsia="黑体" w:hAnsi="Consolas" w:cs="Consolas" w:hint="eastAsia"/>
        </w:rPr>
        <w:t>android</w:t>
      </w:r>
      <w:r>
        <w:rPr>
          <w:rFonts w:ascii="Consolas" w:eastAsia="黑体" w:hAnsi="Consolas" w:cs="Consolas" w:hint="eastAsia"/>
        </w:rPr>
        <w:t>系统为了优化这一过程，就使用了一个叫做</w:t>
      </w:r>
      <w:r>
        <w:rPr>
          <w:rFonts w:ascii="Consolas" w:eastAsia="黑体" w:hAnsi="Consolas" w:cs="Consolas" w:hint="eastAsia"/>
        </w:rPr>
        <w:t>android:cacheColorHint</w:t>
      </w:r>
      <w:r>
        <w:rPr>
          <w:rFonts w:ascii="Consolas" w:eastAsia="黑体" w:hAnsi="Consolas" w:cs="Consolas" w:hint="eastAsia"/>
        </w:rPr>
        <w:t>属性，在黑色主题下默认颜色为</w:t>
      </w:r>
      <w:r>
        <w:rPr>
          <w:rFonts w:ascii="Consolas" w:eastAsia="黑体" w:hAnsi="Consolas" w:cs="Consolas" w:hint="eastAsia"/>
        </w:rPr>
        <w:t>#191919</w:t>
      </w:r>
      <w:r>
        <w:rPr>
          <w:rFonts w:ascii="Consolas" w:eastAsia="黑体" w:hAnsi="Consolas" w:cs="Consolas" w:hint="eastAsia"/>
        </w:rPr>
        <w:t>，所以就出现了刚才的画面，有一半是黑色的</w:t>
      </w:r>
    </w:p>
    <w:p w:rsidR="00B955A4" w:rsidRDefault="00B955A4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解决方案：</w:t>
      </w:r>
    </w:p>
    <w:p w:rsidR="00B955A4" w:rsidRDefault="00B955A4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、如果你只是想要换掉背景颜色的话，那么直接指定</w:t>
      </w:r>
      <w:r>
        <w:rPr>
          <w:rFonts w:ascii="Consolas" w:eastAsia="黑体" w:hAnsi="Consolas" w:cs="Consolas" w:hint="eastAsia"/>
        </w:rPr>
        <w:t>android:cacheColorHint</w:t>
      </w:r>
      <w:r>
        <w:rPr>
          <w:rFonts w:ascii="Consolas" w:eastAsia="黑体" w:hAnsi="Consolas" w:cs="Consolas" w:hint="eastAsia"/>
        </w:rPr>
        <w:t>为你所要的颜色就可以了</w:t>
      </w:r>
    </w:p>
    <w:p w:rsidR="00B955A4" w:rsidRDefault="00B955A4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、如果要用图片做背景的话</w:t>
      </w:r>
      <w:r w:rsidR="006A0231">
        <w:rPr>
          <w:rFonts w:ascii="Consolas" w:eastAsia="黑体" w:hAnsi="Consolas" w:cs="Consolas" w:hint="eastAsia"/>
        </w:rPr>
        <w:t>那么就将</w:t>
      </w:r>
      <w:r w:rsidR="006A0231">
        <w:rPr>
          <w:rFonts w:ascii="Consolas" w:eastAsia="黑体" w:hAnsi="Consolas" w:cs="Consolas" w:hint="eastAsia"/>
        </w:rPr>
        <w:t>android:cacheColorHint</w:t>
      </w:r>
      <w:r w:rsidR="006A0231">
        <w:rPr>
          <w:rFonts w:ascii="Consolas" w:eastAsia="黑体" w:hAnsi="Consolas" w:cs="Consolas" w:hint="eastAsia"/>
        </w:rPr>
        <w:t>指定为透明（</w:t>
      </w:r>
      <w:r w:rsidR="006A0231">
        <w:rPr>
          <w:rFonts w:ascii="Consolas" w:eastAsia="黑体" w:hAnsi="Consolas" w:cs="Consolas" w:hint="eastAsia"/>
        </w:rPr>
        <w:t>#00000000</w:t>
      </w:r>
      <w:r w:rsidR="006A0231">
        <w:rPr>
          <w:rFonts w:ascii="Consolas" w:eastAsia="黑体" w:hAnsi="Consolas" w:cs="Consolas" w:hint="eastAsia"/>
        </w:rPr>
        <w:t>）就可以了，当然美化是要牺牲一些效率的。</w:t>
      </w:r>
    </w:p>
    <w:p w:rsidR="00196A23" w:rsidRPr="00F542D2" w:rsidRDefault="00196A23" w:rsidP="00F542D2">
      <w:pPr>
        <w:spacing w:line="312" w:lineRule="auto"/>
        <w:ind w:firstLineChars="200" w:firstLine="442"/>
        <w:rPr>
          <w:rFonts w:ascii="Consolas" w:eastAsia="黑体" w:hAnsi="Consolas" w:cs="Consolas"/>
          <w:b/>
          <w:sz w:val="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542D2">
        <w:rPr>
          <w:rFonts w:ascii="Consolas" w:eastAsia="黑体" w:hAnsi="Consolas" w:cs="Consolas" w:hint="eastAsia"/>
          <w:b/>
          <w:sz w:val="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美化后：</w:t>
      </w:r>
    </w:p>
    <w:p w:rsidR="00196A23" w:rsidRPr="00B955A4" w:rsidRDefault="00196A23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noProof/>
        </w:rPr>
        <w:lastRenderedPageBreak/>
        <w:drawing>
          <wp:inline distT="0" distB="0" distL="0" distR="0">
            <wp:extent cx="3000375" cy="3609975"/>
            <wp:effectExtent l="0" t="0" r="9525" b="9525"/>
            <wp:docPr id="3" name="图片 3" descr="http://haric.iteye.com/upload/attachment/115961/5d70a596-a73b-3791-8eef-ff54436df8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ric.iteye.com/upload/attachment/115961/5d70a596-a73b-3791-8eef-ff54436df8c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43" w:rsidRDefault="00DB7F43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DB7F43" w:rsidRDefault="00E74670" w:rsidP="002E0276">
      <w:pPr>
        <w:pStyle w:val="2"/>
      </w:pPr>
      <w:r>
        <w:rPr>
          <w:rFonts w:hint="eastAsia"/>
        </w:rPr>
        <w:t>2.3 ListView</w:t>
      </w:r>
      <w:r>
        <w:rPr>
          <w:rFonts w:hint="eastAsia"/>
        </w:rPr>
        <w:t>中</w:t>
      </w:r>
      <w:r>
        <w:rPr>
          <w:rFonts w:hint="eastAsia"/>
        </w:rPr>
        <w:t>Button</w:t>
      </w:r>
      <w:r>
        <w:rPr>
          <w:rFonts w:hint="eastAsia"/>
        </w:rPr>
        <w:t>点击无响应解决方案</w:t>
      </w: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 w:hint="eastAsia"/>
        </w:rPr>
        <w:t>Android ListView</w:t>
      </w:r>
      <w:r w:rsidRPr="002E0276">
        <w:rPr>
          <w:rFonts w:ascii="Consolas" w:eastAsia="黑体" w:hAnsi="Consolas" w:cs="Consolas" w:hint="eastAsia"/>
        </w:rPr>
        <w:t>添加按钮后自身无响应。</w:t>
      </w: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 w:hint="eastAsia"/>
        </w:rPr>
        <w:t>在</w:t>
      </w:r>
      <w:r w:rsidRPr="002E0276">
        <w:rPr>
          <w:rFonts w:ascii="Consolas" w:eastAsia="黑体" w:hAnsi="Consolas" w:cs="Consolas" w:hint="eastAsia"/>
        </w:rPr>
        <w:t>ListView</w:t>
      </w:r>
      <w:r w:rsidRPr="002E0276">
        <w:rPr>
          <w:rFonts w:ascii="Consolas" w:eastAsia="黑体" w:hAnsi="Consolas" w:cs="Consolas" w:hint="eastAsia"/>
        </w:rPr>
        <w:t>上加了个</w:t>
      </w:r>
      <w:r w:rsidRPr="002E0276">
        <w:rPr>
          <w:rFonts w:ascii="Consolas" w:eastAsia="黑体" w:hAnsi="Consolas" w:cs="Consolas" w:hint="eastAsia"/>
        </w:rPr>
        <w:t xml:space="preserve">Button </w:t>
      </w:r>
      <w:r w:rsidRPr="002E0276">
        <w:rPr>
          <w:rFonts w:ascii="Consolas" w:eastAsia="黑体" w:hAnsi="Consolas" w:cs="Consolas" w:hint="eastAsia"/>
        </w:rPr>
        <w:t>后就只响应</w:t>
      </w:r>
      <w:r w:rsidRPr="002E0276">
        <w:rPr>
          <w:rFonts w:ascii="Consolas" w:eastAsia="黑体" w:hAnsi="Consolas" w:cs="Consolas" w:hint="eastAsia"/>
        </w:rPr>
        <w:t xml:space="preserve">Button </w:t>
      </w:r>
      <w:r w:rsidRPr="002E0276">
        <w:rPr>
          <w:rFonts w:ascii="Consolas" w:eastAsia="黑体" w:hAnsi="Consolas" w:cs="Consolas" w:hint="eastAsia"/>
        </w:rPr>
        <w:t>而不响应</w:t>
      </w:r>
      <w:r w:rsidRPr="002E0276">
        <w:rPr>
          <w:rFonts w:ascii="Consolas" w:eastAsia="黑体" w:hAnsi="Consolas" w:cs="Consolas" w:hint="eastAsia"/>
        </w:rPr>
        <w:t>ListView</w:t>
      </w:r>
      <w:r w:rsidRPr="002E0276">
        <w:rPr>
          <w:rFonts w:ascii="Consolas" w:eastAsia="黑体" w:hAnsi="Consolas" w:cs="Consolas" w:hint="eastAsia"/>
        </w:rPr>
        <w:t>的单击了。</w:t>
      </w:r>
      <w:r w:rsidRPr="002E0276">
        <w:rPr>
          <w:rFonts w:ascii="Consolas" w:eastAsia="黑体" w:hAnsi="Consolas" w:cs="Consolas" w:hint="eastAsia"/>
        </w:rPr>
        <w:t xml:space="preserve"> </w:t>
      </w:r>
      <w:r w:rsidRPr="002E0276">
        <w:rPr>
          <w:rFonts w:ascii="Consolas" w:eastAsia="黑体" w:hAnsi="Consolas" w:cs="Consolas" w:hint="eastAsia"/>
        </w:rPr>
        <w:t>后来终于解决了。</w:t>
      </w: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 w:hint="eastAsia"/>
        </w:rPr>
        <w:t>是因为</w:t>
      </w:r>
      <w:r w:rsidRPr="002E0276">
        <w:rPr>
          <w:rFonts w:ascii="Consolas" w:eastAsia="黑体" w:hAnsi="Consolas" w:cs="Consolas" w:hint="eastAsia"/>
        </w:rPr>
        <w:t>Button</w:t>
      </w:r>
      <w:r w:rsidRPr="002E0276">
        <w:rPr>
          <w:rFonts w:ascii="Consolas" w:eastAsia="黑体" w:hAnsi="Consolas" w:cs="Consolas" w:hint="eastAsia"/>
        </w:rPr>
        <w:t>获取了焦点，</w:t>
      </w:r>
      <w:r w:rsidRPr="002E0276">
        <w:rPr>
          <w:rFonts w:ascii="Consolas" w:eastAsia="黑体" w:hAnsi="Consolas" w:cs="Consolas" w:hint="eastAsia"/>
        </w:rPr>
        <w:t xml:space="preserve"> </w:t>
      </w:r>
      <w:r w:rsidRPr="002E0276">
        <w:rPr>
          <w:rFonts w:ascii="Consolas" w:eastAsia="黑体" w:hAnsi="Consolas" w:cs="Consolas" w:hint="eastAsia"/>
        </w:rPr>
        <w:t>导致</w:t>
      </w:r>
      <w:r w:rsidRPr="002E0276">
        <w:rPr>
          <w:rFonts w:ascii="Consolas" w:eastAsia="黑体" w:hAnsi="Consolas" w:cs="Consolas" w:hint="eastAsia"/>
        </w:rPr>
        <w:t>ListView</w:t>
      </w:r>
      <w:r w:rsidRPr="002E0276">
        <w:rPr>
          <w:rFonts w:ascii="Consolas" w:eastAsia="黑体" w:hAnsi="Consolas" w:cs="Consolas" w:hint="eastAsia"/>
        </w:rPr>
        <w:t>没有了焦点，</w:t>
      </w:r>
      <w:r w:rsidRPr="002E0276">
        <w:rPr>
          <w:rFonts w:ascii="Consolas" w:eastAsia="黑体" w:hAnsi="Consolas" w:cs="Consolas" w:hint="eastAsia"/>
        </w:rPr>
        <w:t xml:space="preserve"> </w:t>
      </w:r>
      <w:r w:rsidRPr="002E0276">
        <w:rPr>
          <w:rFonts w:ascii="Consolas" w:eastAsia="黑体" w:hAnsi="Consolas" w:cs="Consolas" w:hint="eastAsia"/>
        </w:rPr>
        <w:t>所以响应不了。</w:t>
      </w: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 w:hint="eastAsia"/>
        </w:rPr>
        <w:t>我们只要在</w:t>
      </w:r>
      <w:r w:rsidRPr="002E0276">
        <w:rPr>
          <w:rFonts w:ascii="Consolas" w:eastAsia="黑体" w:hAnsi="Consolas" w:cs="Consolas" w:hint="eastAsia"/>
        </w:rPr>
        <w:t>Button</w:t>
      </w:r>
      <w:r w:rsidRPr="002E0276">
        <w:rPr>
          <w:rFonts w:ascii="Consolas" w:eastAsia="黑体" w:hAnsi="Consolas" w:cs="Consolas" w:hint="eastAsia"/>
        </w:rPr>
        <w:t>上加上两句</w:t>
      </w:r>
      <w:r w:rsidRPr="002E0276">
        <w:rPr>
          <w:rFonts w:ascii="Consolas" w:eastAsia="黑体" w:hAnsi="Consolas" w:cs="Consolas" w:hint="eastAsia"/>
        </w:rPr>
        <w:t>Xml</w:t>
      </w:r>
      <w:r w:rsidRPr="002E0276">
        <w:rPr>
          <w:rFonts w:ascii="Consolas" w:eastAsia="黑体" w:hAnsi="Consolas" w:cs="Consolas" w:hint="eastAsia"/>
        </w:rPr>
        <w:t>的属性即可。</w:t>
      </w: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2E0276" w:rsidRPr="002E0276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/>
        </w:rPr>
        <w:t>android:focusable="false"</w:t>
      </w:r>
    </w:p>
    <w:p w:rsidR="00E74670" w:rsidRPr="00E74670" w:rsidRDefault="002E0276" w:rsidP="002E0276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2E0276">
        <w:rPr>
          <w:rFonts w:ascii="Consolas" w:eastAsia="黑体" w:hAnsi="Consolas" w:cs="Consolas"/>
        </w:rPr>
        <w:t>android:focusableInTouchMode="false"</w:t>
      </w:r>
    </w:p>
    <w:p w:rsidR="00AA6710" w:rsidRDefault="00AA6710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8F7B10" w:rsidRDefault="008F7B10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8F7B10" w:rsidRPr="008F7B10" w:rsidRDefault="008F7B10" w:rsidP="008F7B1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F7B10">
        <w:rPr>
          <w:rFonts w:ascii="Consolas" w:eastAsia="黑体" w:hAnsi="Consolas" w:cs="Consolas" w:hint="eastAsia"/>
        </w:rPr>
        <w:t xml:space="preserve">listView </w:t>
      </w:r>
      <w:r w:rsidRPr="008F7B10">
        <w:rPr>
          <w:rFonts w:ascii="Consolas" w:eastAsia="黑体" w:hAnsi="Consolas" w:cs="Consolas" w:hint="eastAsia"/>
        </w:rPr>
        <w:t>异步更新完后，不能点击条目的问题</w:t>
      </w:r>
    </w:p>
    <w:p w:rsidR="008F7B10" w:rsidRPr="008F7B10" w:rsidRDefault="008F7B10" w:rsidP="008F7B1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F7B10">
        <w:rPr>
          <w:rFonts w:ascii="Consolas" w:eastAsia="黑体" w:hAnsi="Consolas" w:cs="Consolas" w:hint="eastAsia"/>
        </w:rPr>
        <w:t>希望对今后碰到此问题的哥们提个醒，</w:t>
      </w:r>
      <w:r w:rsidRPr="008F7B10">
        <w:rPr>
          <w:rFonts w:ascii="Consolas" w:eastAsia="黑体" w:hAnsi="Consolas" w:cs="Consolas" w:hint="eastAsia"/>
        </w:rPr>
        <w:t>listview</w:t>
      </w:r>
      <w:r w:rsidRPr="008F7B10">
        <w:rPr>
          <w:rFonts w:ascii="Consolas" w:eastAsia="黑体" w:hAnsi="Consolas" w:cs="Consolas" w:hint="eastAsia"/>
        </w:rPr>
        <w:t>需要重新获得焦点</w:t>
      </w:r>
    </w:p>
    <w:p w:rsidR="008F7B10" w:rsidRPr="008F7B10" w:rsidRDefault="008F7B10" w:rsidP="008F7B10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8F7B10" w:rsidRDefault="008F7B10" w:rsidP="008F7B10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 w:rsidRPr="008F7B10">
        <w:rPr>
          <w:rFonts w:ascii="Consolas" w:eastAsia="黑体" w:hAnsi="Consolas" w:cs="Consolas"/>
        </w:rPr>
        <w:t>request.requestFocusFromTouch();</w:t>
      </w:r>
    </w:p>
    <w:p w:rsidR="008F7B10" w:rsidRDefault="008F7B10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184D" w:rsidRDefault="00B276ED" w:rsidP="007A6658">
      <w:pPr>
        <w:pStyle w:val="1"/>
      </w:pPr>
      <w:r>
        <w:rPr>
          <w:rFonts w:hint="eastAsia"/>
        </w:rPr>
        <w:t>4</w:t>
      </w:r>
      <w:r w:rsidR="007A6658">
        <w:rPr>
          <w:rFonts w:hint="eastAsia"/>
        </w:rPr>
        <w:t xml:space="preserve"> </w:t>
      </w:r>
      <w:r w:rsidR="007A6658">
        <w:rPr>
          <w:rFonts w:hint="eastAsia"/>
        </w:rPr>
        <w:t>控件共同特性美化</w:t>
      </w:r>
    </w:p>
    <w:p w:rsidR="007A6658" w:rsidRDefault="007A6658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184D" w:rsidRDefault="007A6658" w:rsidP="007A6658">
      <w:pPr>
        <w:pStyle w:val="2"/>
      </w:pPr>
      <w:r>
        <w:rPr>
          <w:rFonts w:hint="eastAsia"/>
        </w:rPr>
        <w:t>3.1</w:t>
      </w:r>
      <w:r w:rsidR="00DE0278">
        <w:rPr>
          <w:rFonts w:hint="eastAsia"/>
        </w:rPr>
        <w:t>、</w:t>
      </w:r>
      <w:r w:rsidR="0049184D">
        <w:rPr>
          <w:rFonts w:hint="eastAsia"/>
        </w:rPr>
        <w:t>控件中文字和图片的排列</w:t>
      </w:r>
      <w:r w:rsidR="0049184D">
        <w:rPr>
          <w:rFonts w:hint="eastAsia"/>
        </w:rPr>
        <w:t xml:space="preserve"> </w:t>
      </w:r>
    </w:p>
    <w:p w:rsidR="0049184D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文本框和单选按钮</w:t>
      </w:r>
    </w:p>
    <w:p w:rsidR="0049184D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lastRenderedPageBreak/>
        <w:t>在文本框中也可以直接设置图片和文字，具体用到属性为：</w:t>
      </w:r>
    </w:p>
    <w:p w:rsidR="0049184D" w:rsidRDefault="0049184D" w:rsidP="0049184D">
      <w:pPr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android:drawableTop</w:t>
      </w:r>
    </w:p>
    <w:p w:rsidR="0049184D" w:rsidRDefault="0049184D" w:rsidP="0049184D">
      <w:pPr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android:drawableBottom</w:t>
      </w:r>
    </w:p>
    <w:p w:rsidR="0049184D" w:rsidRDefault="0049184D" w:rsidP="0049184D">
      <w:pPr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android:drawableLeft</w:t>
      </w:r>
    </w:p>
    <w:p w:rsidR="0049184D" w:rsidRDefault="0049184D" w:rsidP="0049184D">
      <w:pPr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android:drawableRight</w:t>
      </w:r>
    </w:p>
    <w:p w:rsidR="0049184D" w:rsidRPr="00F912DC" w:rsidRDefault="0049184D" w:rsidP="0049184D">
      <w:pPr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  <w:t>android:drawablePadding //</w:t>
      </w:r>
      <w:r>
        <w:rPr>
          <w:rFonts w:ascii="Consolas" w:eastAsia="黑体" w:hAnsi="Consolas" w:cs="Consolas" w:hint="eastAsia"/>
        </w:rPr>
        <w:t>图片和文字之间的间隙</w:t>
      </w:r>
    </w:p>
    <w:p w:rsidR="0049184D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用到的属性：</w:t>
      </w:r>
    </w:p>
    <w:p w:rsidR="0049184D" w:rsidRDefault="0049184D" w:rsidP="0049184D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7F007F"/>
          <w:kern w:val="0"/>
          <w:sz w:val="22"/>
          <w:szCs w:val="22"/>
        </w:rPr>
        <w:t>android:drawableLeft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  <w:u w:val="single"/>
        </w:rPr>
        <w:t>@drawable/comment_icon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 xml:space="preserve"> //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>图片在文字的什么位置，这里是文字的左边</w:t>
      </w:r>
    </w:p>
    <w:p w:rsidR="0049184D" w:rsidRDefault="0049184D" w:rsidP="0049184D">
      <w:pPr>
        <w:spacing w:line="312" w:lineRule="auto"/>
        <w:ind w:firstLineChars="200" w:firstLine="440"/>
        <w:rPr>
          <w:rFonts w:ascii="Consolas" w:eastAsia="黑体" w:hAnsi="Consolas" w:cs="Consolas"/>
        </w:rPr>
      </w:pPr>
      <w:r>
        <w:rPr>
          <w:rFonts w:ascii="Consolas" w:hAnsi="Consolas" w:cs="Consolas"/>
          <w:color w:val="7F007F"/>
          <w:kern w:val="0"/>
          <w:sz w:val="22"/>
          <w:szCs w:val="22"/>
        </w:rPr>
        <w:t>android:drawablePadding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"2dp"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 xml:space="preserve"> //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>图片和文字之间的距离</w:t>
      </w:r>
    </w:p>
    <w:p w:rsidR="0049184D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9E75F2" w:rsidRDefault="00DE29EE" w:rsidP="00D84EE7">
      <w:pPr>
        <w:pStyle w:val="3"/>
        <w:ind w:firstLine="240"/>
      </w:pPr>
      <w:r>
        <w:rPr>
          <w:rFonts w:hint="eastAsia"/>
        </w:rPr>
        <w:t>EditText</w:t>
      </w:r>
      <w:r>
        <w:rPr>
          <w:rFonts w:hint="eastAsia"/>
        </w:rPr>
        <w:t>控件实现图文混排方式</w:t>
      </w:r>
    </w:p>
    <w:p w:rsidR="009E75F2" w:rsidRDefault="00D84EE7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noProof/>
        </w:rPr>
        <w:drawing>
          <wp:inline distT="0" distB="0" distL="0" distR="0" wp14:anchorId="68D1D47D" wp14:editId="54D1A264">
            <wp:extent cx="291465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E4" w:rsidRDefault="00C436E4" w:rsidP="00C43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EditText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android:id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"@+id/etPassword"</w:t>
      </w:r>
    </w:p>
    <w:p w:rsidR="00C436E4" w:rsidRDefault="00C436E4" w:rsidP="00C43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android:layout_width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"fill_parent"</w:t>
      </w:r>
    </w:p>
    <w:p w:rsidR="00C436E4" w:rsidRDefault="00C436E4" w:rsidP="00C43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android:layout_height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"wrap_content"</w:t>
      </w:r>
    </w:p>
    <w:p w:rsidR="00C436E4" w:rsidRDefault="00C436E4" w:rsidP="00C43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2"/>
          <w:szCs w:val="22"/>
        </w:rPr>
        <w:tab/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android:hint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"@string/login_password"</w:t>
      </w:r>
    </w:p>
    <w:p w:rsidR="009E75F2" w:rsidRDefault="00C436E4" w:rsidP="00C436E4">
      <w:pPr>
        <w:spacing w:line="312" w:lineRule="auto"/>
        <w:ind w:firstLineChars="250" w:firstLine="550"/>
        <w:rPr>
          <w:rFonts w:ascii="Consolas" w:eastAsia="黑体" w:hAnsi="Consolas" w:cs="Consolas"/>
        </w:rPr>
      </w:pPr>
      <w:r>
        <w:rPr>
          <w:rFonts w:ascii="Consolas" w:hAnsi="Consolas" w:cs="Consolas"/>
          <w:color w:val="7F007F"/>
          <w:kern w:val="0"/>
          <w:sz w:val="22"/>
          <w:szCs w:val="22"/>
        </w:rPr>
        <w:t>android:drawableRight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"@drawable/ic_launcher"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:rsidR="002D06F2" w:rsidRDefault="002D06F2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2D06F2" w:rsidRDefault="002D06F2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9E75F2" w:rsidRPr="009365BB" w:rsidRDefault="009E75F2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184D" w:rsidRDefault="00961221" w:rsidP="00961221">
      <w:pPr>
        <w:pStyle w:val="2"/>
      </w:pPr>
      <w:r>
        <w:rPr>
          <w:rFonts w:hint="eastAsia"/>
        </w:rPr>
        <w:t>3.2</w:t>
      </w:r>
      <w:r w:rsidR="00DE0278">
        <w:rPr>
          <w:rFonts w:hint="eastAsia"/>
        </w:rPr>
        <w:t>、</w:t>
      </w:r>
      <w:r w:rsidR="0049184D">
        <w:rPr>
          <w:rFonts w:hint="eastAsia"/>
        </w:rPr>
        <w:t>单选按钮去掉默认样式</w:t>
      </w:r>
    </w:p>
    <w:p w:rsidR="0049184D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单选按钮去掉默认样式：</w:t>
      </w:r>
      <w:r>
        <w:rPr>
          <w:rFonts w:ascii="Consolas" w:eastAsia="黑体" w:hAnsi="Consolas" w:cs="Consolas" w:hint="eastAsia"/>
        </w:rPr>
        <w:t xml:space="preserve"> android:button=</w:t>
      </w:r>
      <w:r>
        <w:rPr>
          <w:rFonts w:ascii="Consolas" w:eastAsia="黑体" w:hAnsi="Consolas" w:cs="Consolas"/>
        </w:rPr>
        <w:t>”</w:t>
      </w:r>
      <w:r>
        <w:rPr>
          <w:rFonts w:ascii="Consolas" w:eastAsia="黑体" w:hAnsi="Consolas" w:cs="Consolas" w:hint="eastAsia"/>
        </w:rPr>
        <w:t>@null</w:t>
      </w:r>
      <w:r>
        <w:rPr>
          <w:rFonts w:ascii="Consolas" w:eastAsia="黑体" w:hAnsi="Consolas" w:cs="Consolas"/>
        </w:rPr>
        <w:t>”</w:t>
      </w:r>
    </w:p>
    <w:p w:rsidR="0049184D" w:rsidRPr="009365BB" w:rsidRDefault="0049184D" w:rsidP="0049184D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复选框？</w:t>
      </w:r>
    </w:p>
    <w:p w:rsidR="0049184D" w:rsidRPr="00B052BA" w:rsidRDefault="0049184D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BF3C46" w:rsidP="00BF3C46">
      <w:pPr>
        <w:pStyle w:val="1"/>
      </w:pPr>
      <w:r>
        <w:rPr>
          <w:rFonts w:hint="eastAsia"/>
        </w:rPr>
        <w:t xml:space="preserve">5 ProgressBar &amp; SeekBar </w:t>
      </w:r>
      <w:r>
        <w:rPr>
          <w:rFonts w:hint="eastAsia"/>
        </w:rPr>
        <w:t>美化</w:t>
      </w:r>
    </w:p>
    <w:p w:rsidR="004973BC" w:rsidRDefault="00797EC3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1</w:t>
      </w:r>
      <w:r>
        <w:rPr>
          <w:rFonts w:ascii="Consolas" w:eastAsia="黑体" w:hAnsi="Consolas" w:cs="Consolas" w:hint="eastAsia"/>
        </w:rPr>
        <w:t>、准备图片（背景、</w:t>
      </w:r>
      <w:r w:rsidR="00143A93">
        <w:rPr>
          <w:rFonts w:ascii="Consolas" w:eastAsia="黑体" w:hAnsi="Consolas" w:cs="Consolas" w:hint="eastAsia"/>
        </w:rPr>
        <w:t>进度背景（、拖动条）</w:t>
      </w:r>
      <w:r>
        <w:rPr>
          <w:rFonts w:ascii="Consolas" w:eastAsia="黑体" w:hAnsi="Consolas" w:cs="Consolas" w:hint="eastAsia"/>
        </w:rPr>
        <w:t>）</w:t>
      </w:r>
    </w:p>
    <w:p w:rsidR="00DD13DB" w:rsidRDefault="00DD13DB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>
        <w:rPr>
          <w:rFonts w:ascii="Consolas" w:eastAsia="黑体" w:hAnsi="Consolas" w:cs="Consolas" w:hint="eastAsia"/>
        </w:rPr>
        <w:t>、</w:t>
      </w:r>
      <w:r w:rsidR="00082035">
        <w:rPr>
          <w:rFonts w:ascii="Consolas" w:eastAsia="黑体" w:hAnsi="Consolas" w:cs="Consolas" w:hint="eastAsia"/>
        </w:rPr>
        <w:t>定义</w:t>
      </w:r>
      <w:r w:rsidR="00082035">
        <w:rPr>
          <w:rFonts w:ascii="Consolas" w:eastAsia="黑体" w:hAnsi="Consolas" w:cs="Consolas" w:hint="eastAsia"/>
        </w:rPr>
        <w:t>ProgressBar</w:t>
      </w:r>
      <w:r w:rsidR="00082035">
        <w:rPr>
          <w:rFonts w:ascii="Consolas" w:eastAsia="黑体" w:hAnsi="Consolas" w:cs="Consolas" w:hint="eastAsia"/>
        </w:rPr>
        <w:t>样式</w:t>
      </w:r>
    </w:p>
    <w:p w:rsidR="00E14353" w:rsidRDefault="00E14353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>第一个条目：</w:t>
      </w:r>
      <w:r w:rsidR="0032147F">
        <w:rPr>
          <w:rFonts w:ascii="Consolas" w:eastAsia="黑体" w:hAnsi="Consolas" w:cs="Consolas" w:hint="eastAsia"/>
        </w:rPr>
        <w:t>ProgressBar</w:t>
      </w:r>
      <w:r w:rsidR="0032147F">
        <w:rPr>
          <w:rFonts w:ascii="Consolas" w:eastAsia="黑体" w:hAnsi="Consolas" w:cs="Consolas" w:hint="eastAsia"/>
        </w:rPr>
        <w:t>背景</w:t>
      </w:r>
    </w:p>
    <w:p w:rsidR="0032147F" w:rsidRDefault="0032147F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eastAsia="黑体" w:hAnsi="Consolas" w:cs="Consolas" w:hint="eastAsia"/>
        </w:rPr>
        <w:t>第二个条目：</w:t>
      </w:r>
      <w:r w:rsidR="00536A6B">
        <w:rPr>
          <w:rFonts w:ascii="Consolas" w:eastAsia="黑体" w:hAnsi="Consolas" w:cs="Consolas" w:hint="eastAsia"/>
        </w:rPr>
        <w:t>走过的进度条背景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082035" w:rsidTr="00082035">
        <w:tc>
          <w:tcPr>
            <w:tcW w:w="10420" w:type="dxa"/>
          </w:tcPr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lastRenderedPageBreak/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?&gt;</w:t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layer-list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xmlns:android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"http://schemas.android.com/apk/res/android"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"@+android:id/background"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"@drawable/fast_seek_progress"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item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"@+android:id/progress"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082035" w:rsidRDefault="00082035" w:rsidP="0008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"@drawable/media_player_progress_bg"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  <w:p w:rsidR="00082035" w:rsidRDefault="00082035" w:rsidP="00082035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layer-list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</w:t>
            </w:r>
          </w:p>
        </w:tc>
      </w:tr>
    </w:tbl>
    <w:p w:rsidR="00082035" w:rsidRDefault="00082035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5942AA" w:rsidRDefault="00DD13DB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2</w:t>
      </w:r>
      <w:r w:rsidR="005942AA">
        <w:rPr>
          <w:rFonts w:ascii="Consolas" w:eastAsia="黑体" w:hAnsi="Consolas" w:cs="Consolas" w:hint="eastAsia"/>
        </w:rPr>
        <w:t>、主要修改如下属性</w:t>
      </w:r>
    </w:p>
    <w:p w:rsidR="00D830DF" w:rsidRDefault="00D830DF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 w:rsidR="005969AB">
        <w:rPr>
          <w:rFonts w:ascii="Consolas" w:eastAsia="黑体" w:hAnsi="Consolas" w:cs="Consolas" w:hint="eastAsia"/>
        </w:rPr>
        <w:t>进度条样式：</w:t>
      </w:r>
      <w:r w:rsidR="008B45E4">
        <w:rPr>
          <w:rFonts w:ascii="Consolas" w:hAnsi="Consolas" w:cs="Consolas"/>
          <w:color w:val="7F007F"/>
          <w:kern w:val="0"/>
          <w:sz w:val="22"/>
          <w:szCs w:val="22"/>
        </w:rPr>
        <w:t>android:progressDrawable</w:t>
      </w:r>
      <w:r w:rsidR="008B45E4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="008B45E4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"@drawable/seekbar_img"</w:t>
      </w:r>
    </w:p>
    <w:p w:rsidR="008B45E4" w:rsidRDefault="008B45E4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@drawable/seekbar_img</w:t>
      </w:r>
      <w:r>
        <w:rPr>
          <w:rFonts w:ascii="Consolas" w:eastAsia="黑体" w:hAnsi="Consolas" w:cs="Consolas" w:hint="eastAsia"/>
        </w:rPr>
        <w:t>样式是在</w:t>
      </w:r>
      <w:r w:rsidR="00057678">
        <w:rPr>
          <w:rFonts w:ascii="Consolas" w:eastAsia="黑体" w:hAnsi="Consolas" w:cs="Consolas" w:hint="eastAsia"/>
        </w:rPr>
        <w:t>drawable</w:t>
      </w:r>
      <w:r w:rsidR="00057678">
        <w:rPr>
          <w:rFonts w:ascii="Consolas" w:eastAsia="黑体" w:hAnsi="Consolas" w:cs="Consolas" w:hint="eastAsia"/>
        </w:rPr>
        <w:t>中定义的</w:t>
      </w:r>
    </w:p>
    <w:p w:rsidR="008A519D" w:rsidRDefault="008A519D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ab/>
      </w:r>
      <w:r w:rsidR="00BB1A32">
        <w:rPr>
          <w:rFonts w:ascii="Consolas" w:eastAsia="黑体" w:hAnsi="Consolas" w:cs="Consolas" w:hint="eastAsia"/>
        </w:rPr>
        <w:t>拖动按钮样式（只在</w:t>
      </w:r>
      <w:r w:rsidR="00BB1A32">
        <w:rPr>
          <w:rFonts w:ascii="Consolas" w:eastAsia="黑体" w:hAnsi="Consolas" w:cs="Consolas" w:hint="eastAsia"/>
        </w:rPr>
        <w:t>SeekBar</w:t>
      </w:r>
      <w:r w:rsidR="00BB1A32">
        <w:rPr>
          <w:rFonts w:ascii="Consolas" w:eastAsia="黑体" w:hAnsi="Consolas" w:cs="Consolas" w:hint="eastAsia"/>
        </w:rPr>
        <w:t>）：</w:t>
      </w:r>
      <w:r w:rsidR="00BB1A32">
        <w:rPr>
          <w:rFonts w:ascii="Consolas" w:hAnsi="Consolas" w:cs="Consolas"/>
          <w:color w:val="7F007F"/>
          <w:kern w:val="0"/>
          <w:sz w:val="22"/>
          <w:szCs w:val="22"/>
        </w:rPr>
        <w:t>android:thumb</w:t>
      </w:r>
      <w:r w:rsidR="00BB1A32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="00BB1A32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"@drawable/media_player_progress_button"</w:t>
      </w:r>
    </w:p>
    <w:p w:rsidR="008B45E4" w:rsidRDefault="008B45E4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5C04CE" w:rsidRDefault="005C04CE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  <w:r>
        <w:rPr>
          <w:rFonts w:ascii="Consolas" w:eastAsia="黑体" w:hAnsi="Consolas" w:cs="Consolas" w:hint="eastAsia"/>
        </w:rPr>
        <w:t>下面修改为</w:t>
      </w:r>
      <w:r>
        <w:rPr>
          <w:rFonts w:ascii="Consolas" w:eastAsia="黑体" w:hAnsi="Consolas" w:cs="Consolas" w:hint="eastAsia"/>
        </w:rPr>
        <w:t>ProgressBar</w:t>
      </w:r>
      <w:r>
        <w:rPr>
          <w:rFonts w:ascii="Consolas" w:eastAsia="黑体" w:hAnsi="Consolas" w:cs="Consolas" w:hint="eastAsia"/>
        </w:rPr>
        <w:t>也可以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942AA" w:rsidTr="005942AA">
        <w:tc>
          <w:tcPr>
            <w:tcW w:w="10420" w:type="dxa"/>
          </w:tcPr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22"/>
              </w:rPr>
              <w:t>SeekBar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 w:rsidR="000C5232">
              <w:rPr>
                <w:rFonts w:ascii="Consolas" w:hAnsi="Consolas" w:cs="Consolas" w:hint="eastAsia"/>
                <w:kern w:val="0"/>
                <w:sz w:val="22"/>
                <w:szCs w:val="22"/>
              </w:rPr>
              <w:t xml:space="preserve">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"@+id/seekbar"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"fill_parent"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"wrap_content"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android:paddingLeft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"5dip"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android:paddingRight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"5dip"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"10dip"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android:layout_marginRight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"10dip"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 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android:layout_gravity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"center"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android:layout_marginTop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"90dip"</w:t>
            </w:r>
          </w:p>
          <w:p w:rsidR="005942AA" w:rsidRDefault="005942AA" w:rsidP="005942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android:progressDrawable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"@drawable/seekbar_img"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</w:p>
          <w:p w:rsidR="005942AA" w:rsidRDefault="005942AA" w:rsidP="005942AA">
            <w:pPr>
              <w:spacing w:line="312" w:lineRule="auto"/>
              <w:rPr>
                <w:rFonts w:ascii="Consolas" w:eastAsia="黑体" w:hAnsi="Consolas" w:cs="Consolas"/>
              </w:rPr>
            </w:pPr>
            <w:r>
              <w:rPr>
                <w:rFonts w:ascii="Consolas" w:hAnsi="Consolas" w:cs="Consolas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22"/>
              </w:rPr>
              <w:t>android:thumb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2"/>
              </w:rPr>
              <w:t>"@drawable/media_player_progress_button"</w:t>
            </w:r>
            <w:r>
              <w:rPr>
                <w:rFonts w:ascii="Consolas" w:hAnsi="Consolas" w:cs="Consolas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22"/>
              </w:rPr>
              <w:t>/&gt;</w:t>
            </w:r>
          </w:p>
        </w:tc>
      </w:tr>
    </w:tbl>
    <w:p w:rsidR="005942AA" w:rsidRPr="00B052BA" w:rsidRDefault="005942AA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7A467C" w:rsidRPr="00B052BA" w:rsidRDefault="007A467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p w:rsidR="004973BC" w:rsidRPr="00B052BA" w:rsidRDefault="004973BC" w:rsidP="00B052BA">
      <w:pPr>
        <w:spacing w:line="312" w:lineRule="auto"/>
        <w:ind w:firstLineChars="200" w:firstLine="420"/>
        <w:rPr>
          <w:rFonts w:ascii="Consolas" w:eastAsia="黑体" w:hAnsi="Consolas" w:cs="Consolas"/>
        </w:rPr>
      </w:pPr>
    </w:p>
    <w:sectPr w:rsidR="004973BC" w:rsidRPr="00B052BA" w:rsidSect="004973BC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CE" w:rsidRDefault="00DB72CE" w:rsidP="00D75256">
      <w:r>
        <w:separator/>
      </w:r>
    </w:p>
  </w:endnote>
  <w:endnote w:type="continuationSeparator" w:id="0">
    <w:p w:rsidR="00DB72CE" w:rsidRDefault="00DB72CE" w:rsidP="00D7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CE" w:rsidRDefault="00DB72CE" w:rsidP="00D75256">
      <w:r>
        <w:separator/>
      </w:r>
    </w:p>
  </w:footnote>
  <w:footnote w:type="continuationSeparator" w:id="0">
    <w:p w:rsidR="00DB72CE" w:rsidRDefault="00DB72CE" w:rsidP="00D75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A6"/>
    <w:rsid w:val="00012BA9"/>
    <w:rsid w:val="00034235"/>
    <w:rsid w:val="00057678"/>
    <w:rsid w:val="00080C2F"/>
    <w:rsid w:val="00082035"/>
    <w:rsid w:val="00085A4E"/>
    <w:rsid w:val="00086A2C"/>
    <w:rsid w:val="00094D7B"/>
    <w:rsid w:val="000A26F5"/>
    <w:rsid w:val="000B7917"/>
    <w:rsid w:val="000C40E5"/>
    <w:rsid w:val="000C4AF0"/>
    <w:rsid w:val="000C5232"/>
    <w:rsid w:val="000D585A"/>
    <w:rsid w:val="000D5CA9"/>
    <w:rsid w:val="000F0184"/>
    <w:rsid w:val="000F166C"/>
    <w:rsid w:val="00106CB0"/>
    <w:rsid w:val="001168A6"/>
    <w:rsid w:val="00143A93"/>
    <w:rsid w:val="0016103E"/>
    <w:rsid w:val="00161437"/>
    <w:rsid w:val="0018610F"/>
    <w:rsid w:val="00196A23"/>
    <w:rsid w:val="001B7E10"/>
    <w:rsid w:val="001D6A8F"/>
    <w:rsid w:val="001F0384"/>
    <w:rsid w:val="00206911"/>
    <w:rsid w:val="00222014"/>
    <w:rsid w:val="00241AC2"/>
    <w:rsid w:val="002466EE"/>
    <w:rsid w:val="002D0367"/>
    <w:rsid w:val="002D06F2"/>
    <w:rsid w:val="002D0CC2"/>
    <w:rsid w:val="002D2288"/>
    <w:rsid w:val="002E0276"/>
    <w:rsid w:val="002F442B"/>
    <w:rsid w:val="0032147F"/>
    <w:rsid w:val="00344516"/>
    <w:rsid w:val="00363FF2"/>
    <w:rsid w:val="00376F78"/>
    <w:rsid w:val="00384685"/>
    <w:rsid w:val="00416524"/>
    <w:rsid w:val="00424AAF"/>
    <w:rsid w:val="00442056"/>
    <w:rsid w:val="00463939"/>
    <w:rsid w:val="0049184D"/>
    <w:rsid w:val="004973BC"/>
    <w:rsid w:val="004A2CF5"/>
    <w:rsid w:val="004B72BE"/>
    <w:rsid w:val="004C7FBD"/>
    <w:rsid w:val="00520B83"/>
    <w:rsid w:val="00536A6B"/>
    <w:rsid w:val="00544E22"/>
    <w:rsid w:val="005741E3"/>
    <w:rsid w:val="005765D8"/>
    <w:rsid w:val="00584A13"/>
    <w:rsid w:val="005942AA"/>
    <w:rsid w:val="005969AB"/>
    <w:rsid w:val="005B1AC2"/>
    <w:rsid w:val="005B478E"/>
    <w:rsid w:val="005B5796"/>
    <w:rsid w:val="005C04CE"/>
    <w:rsid w:val="005E7BC0"/>
    <w:rsid w:val="006063D5"/>
    <w:rsid w:val="00621141"/>
    <w:rsid w:val="00627E76"/>
    <w:rsid w:val="00651001"/>
    <w:rsid w:val="00662ED3"/>
    <w:rsid w:val="0067280A"/>
    <w:rsid w:val="006A0231"/>
    <w:rsid w:val="006B56C9"/>
    <w:rsid w:val="006C3822"/>
    <w:rsid w:val="0075443B"/>
    <w:rsid w:val="00772775"/>
    <w:rsid w:val="00797EC3"/>
    <w:rsid w:val="007A467C"/>
    <w:rsid w:val="007A6658"/>
    <w:rsid w:val="007B0705"/>
    <w:rsid w:val="007F76A4"/>
    <w:rsid w:val="00815AF6"/>
    <w:rsid w:val="00852F28"/>
    <w:rsid w:val="008602A6"/>
    <w:rsid w:val="0086606B"/>
    <w:rsid w:val="00866326"/>
    <w:rsid w:val="0086788A"/>
    <w:rsid w:val="00881757"/>
    <w:rsid w:val="008A519D"/>
    <w:rsid w:val="008A6D4F"/>
    <w:rsid w:val="008B25B9"/>
    <w:rsid w:val="008B45E4"/>
    <w:rsid w:val="008F7B10"/>
    <w:rsid w:val="00940BCB"/>
    <w:rsid w:val="00947DAF"/>
    <w:rsid w:val="00960241"/>
    <w:rsid w:val="00961221"/>
    <w:rsid w:val="009A0B97"/>
    <w:rsid w:val="009C637D"/>
    <w:rsid w:val="009E75F2"/>
    <w:rsid w:val="009F5D67"/>
    <w:rsid w:val="00A15E2D"/>
    <w:rsid w:val="00A32E57"/>
    <w:rsid w:val="00A5322F"/>
    <w:rsid w:val="00A65A9C"/>
    <w:rsid w:val="00A86E97"/>
    <w:rsid w:val="00AA2B87"/>
    <w:rsid w:val="00AA6710"/>
    <w:rsid w:val="00AB1606"/>
    <w:rsid w:val="00AF54E3"/>
    <w:rsid w:val="00B00B68"/>
    <w:rsid w:val="00B02F85"/>
    <w:rsid w:val="00B052BA"/>
    <w:rsid w:val="00B13176"/>
    <w:rsid w:val="00B172BA"/>
    <w:rsid w:val="00B217B2"/>
    <w:rsid w:val="00B276ED"/>
    <w:rsid w:val="00B955A4"/>
    <w:rsid w:val="00BB1A32"/>
    <w:rsid w:val="00BB4BDC"/>
    <w:rsid w:val="00BB6B73"/>
    <w:rsid w:val="00BD5025"/>
    <w:rsid w:val="00BF2EA7"/>
    <w:rsid w:val="00BF3C46"/>
    <w:rsid w:val="00BF6205"/>
    <w:rsid w:val="00C04714"/>
    <w:rsid w:val="00C436E4"/>
    <w:rsid w:val="00C61167"/>
    <w:rsid w:val="00C80699"/>
    <w:rsid w:val="00C819B1"/>
    <w:rsid w:val="00C82E9A"/>
    <w:rsid w:val="00CA71AF"/>
    <w:rsid w:val="00CE3EBD"/>
    <w:rsid w:val="00D02A79"/>
    <w:rsid w:val="00D267CB"/>
    <w:rsid w:val="00D50E03"/>
    <w:rsid w:val="00D57740"/>
    <w:rsid w:val="00D640CD"/>
    <w:rsid w:val="00D75256"/>
    <w:rsid w:val="00D830DF"/>
    <w:rsid w:val="00D84EE7"/>
    <w:rsid w:val="00D912AE"/>
    <w:rsid w:val="00DA0380"/>
    <w:rsid w:val="00DB3E2B"/>
    <w:rsid w:val="00DB72CE"/>
    <w:rsid w:val="00DB7F43"/>
    <w:rsid w:val="00DC7156"/>
    <w:rsid w:val="00DD13DB"/>
    <w:rsid w:val="00DD6039"/>
    <w:rsid w:val="00DE0278"/>
    <w:rsid w:val="00DE29EE"/>
    <w:rsid w:val="00DF60E7"/>
    <w:rsid w:val="00E0797C"/>
    <w:rsid w:val="00E14353"/>
    <w:rsid w:val="00E22B48"/>
    <w:rsid w:val="00E60BBC"/>
    <w:rsid w:val="00E74670"/>
    <w:rsid w:val="00E84A20"/>
    <w:rsid w:val="00EA2E15"/>
    <w:rsid w:val="00EE2122"/>
    <w:rsid w:val="00EF0E77"/>
    <w:rsid w:val="00F236A3"/>
    <w:rsid w:val="00F37D18"/>
    <w:rsid w:val="00F542D2"/>
    <w:rsid w:val="00F702E9"/>
    <w:rsid w:val="00FB2534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C4AF0"/>
    <w:pPr>
      <w:keepNext/>
      <w:keepLines/>
      <w:spacing w:before="60" w:after="60"/>
      <w:outlineLvl w:val="0"/>
    </w:pPr>
    <w:rPr>
      <w:rFonts w:eastAsia="华文楷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C4AF0"/>
    <w:pPr>
      <w:keepNext/>
      <w:keepLines/>
      <w:spacing w:before="40" w:after="40"/>
      <w:outlineLvl w:val="1"/>
    </w:pPr>
    <w:rPr>
      <w:rFonts w:ascii="Arial" w:eastAsia="华文楷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F702E9"/>
    <w:pPr>
      <w:keepNext/>
      <w:keepLines/>
      <w:spacing w:before="20" w:after="20"/>
      <w:ind w:firstLineChars="100" w:firstLine="100"/>
      <w:outlineLvl w:val="2"/>
    </w:pPr>
    <w:rPr>
      <w:rFonts w:eastAsia="华文楷体"/>
      <w:b/>
      <w:bCs/>
      <w:sz w:val="24"/>
      <w:szCs w:val="32"/>
    </w:rPr>
  </w:style>
  <w:style w:type="paragraph" w:styleId="4">
    <w:name w:val="heading 4"/>
    <w:basedOn w:val="a"/>
    <w:next w:val="a"/>
    <w:qFormat/>
    <w:rsid w:val="002D0CC2"/>
    <w:pPr>
      <w:keepNext/>
      <w:keepLines/>
      <w:spacing w:before="20" w:after="20"/>
      <w:ind w:firstLineChars="200" w:firstLine="200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C4AF0"/>
    <w:pPr>
      <w:shd w:val="clear" w:color="auto" w:fill="000080"/>
    </w:pPr>
  </w:style>
  <w:style w:type="paragraph" w:styleId="a4">
    <w:name w:val="header"/>
    <w:basedOn w:val="a"/>
    <w:link w:val="Char"/>
    <w:rsid w:val="00D7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75256"/>
    <w:rPr>
      <w:kern w:val="2"/>
      <w:sz w:val="18"/>
      <w:szCs w:val="18"/>
    </w:rPr>
  </w:style>
  <w:style w:type="paragraph" w:styleId="a5">
    <w:name w:val="footer"/>
    <w:basedOn w:val="a"/>
    <w:link w:val="Char0"/>
    <w:rsid w:val="00D7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75256"/>
    <w:rPr>
      <w:kern w:val="2"/>
      <w:sz w:val="18"/>
      <w:szCs w:val="18"/>
    </w:rPr>
  </w:style>
  <w:style w:type="table" w:styleId="a6">
    <w:name w:val="Table Grid"/>
    <w:basedOn w:val="a1"/>
    <w:rsid w:val="00D75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61167"/>
    <w:rPr>
      <w:sz w:val="18"/>
      <w:szCs w:val="18"/>
    </w:rPr>
  </w:style>
  <w:style w:type="character" w:customStyle="1" w:styleId="Char1">
    <w:name w:val="批注框文本 Char"/>
    <w:basedOn w:val="a0"/>
    <w:link w:val="a7"/>
    <w:rsid w:val="00C6116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5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C4AF0"/>
    <w:pPr>
      <w:keepNext/>
      <w:keepLines/>
      <w:spacing w:before="60" w:after="60"/>
      <w:outlineLvl w:val="0"/>
    </w:pPr>
    <w:rPr>
      <w:rFonts w:eastAsia="华文楷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C4AF0"/>
    <w:pPr>
      <w:keepNext/>
      <w:keepLines/>
      <w:spacing w:before="40" w:after="40"/>
      <w:outlineLvl w:val="1"/>
    </w:pPr>
    <w:rPr>
      <w:rFonts w:ascii="Arial" w:eastAsia="华文楷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F702E9"/>
    <w:pPr>
      <w:keepNext/>
      <w:keepLines/>
      <w:spacing w:before="20" w:after="20"/>
      <w:ind w:firstLineChars="100" w:firstLine="100"/>
      <w:outlineLvl w:val="2"/>
    </w:pPr>
    <w:rPr>
      <w:rFonts w:eastAsia="华文楷体"/>
      <w:b/>
      <w:bCs/>
      <w:sz w:val="24"/>
      <w:szCs w:val="32"/>
    </w:rPr>
  </w:style>
  <w:style w:type="paragraph" w:styleId="4">
    <w:name w:val="heading 4"/>
    <w:basedOn w:val="a"/>
    <w:next w:val="a"/>
    <w:qFormat/>
    <w:rsid w:val="002D0CC2"/>
    <w:pPr>
      <w:keepNext/>
      <w:keepLines/>
      <w:spacing w:before="20" w:after="20"/>
      <w:ind w:firstLineChars="200" w:firstLine="200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C4AF0"/>
    <w:pPr>
      <w:shd w:val="clear" w:color="auto" w:fill="000080"/>
    </w:pPr>
  </w:style>
  <w:style w:type="paragraph" w:styleId="a4">
    <w:name w:val="header"/>
    <w:basedOn w:val="a"/>
    <w:link w:val="Char"/>
    <w:rsid w:val="00D7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75256"/>
    <w:rPr>
      <w:kern w:val="2"/>
      <w:sz w:val="18"/>
      <w:szCs w:val="18"/>
    </w:rPr>
  </w:style>
  <w:style w:type="paragraph" w:styleId="a5">
    <w:name w:val="footer"/>
    <w:basedOn w:val="a"/>
    <w:link w:val="Char0"/>
    <w:rsid w:val="00D7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75256"/>
    <w:rPr>
      <w:kern w:val="2"/>
      <w:sz w:val="18"/>
      <w:szCs w:val="18"/>
    </w:rPr>
  </w:style>
  <w:style w:type="table" w:styleId="a6">
    <w:name w:val="Table Grid"/>
    <w:basedOn w:val="a1"/>
    <w:rsid w:val="00D75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61167"/>
    <w:rPr>
      <w:sz w:val="18"/>
      <w:szCs w:val="18"/>
    </w:rPr>
  </w:style>
  <w:style w:type="character" w:customStyle="1" w:styleId="Char1">
    <w:name w:val="批注框文本 Char"/>
    <w:basedOn w:val="a0"/>
    <w:link w:val="a7"/>
    <w:rsid w:val="00C6116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5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64;&#26009;\Datums\2010_Model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2010_Model1.dotx</Template>
  <TotalTime>539</TotalTime>
  <Pages>18</Pages>
  <Words>2390</Words>
  <Characters>13624</Characters>
  <Application>Microsoft Office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YangJie</dc:creator>
  <cp:lastModifiedBy>YangJie</cp:lastModifiedBy>
  <cp:revision>150</cp:revision>
  <dcterms:created xsi:type="dcterms:W3CDTF">2012-04-19T04:10:00Z</dcterms:created>
  <dcterms:modified xsi:type="dcterms:W3CDTF">2012-04-28T04:29:00Z</dcterms:modified>
</cp:coreProperties>
</file>